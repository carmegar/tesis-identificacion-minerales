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75" w:rsidRPr="004D7D75" w:rsidRDefault="004D7D75" w:rsidP="004D7D75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  <w:color w:val="FFFFFF"/>
              </w:rPr>
            </w:pPr>
            <w:r w:rsidRPr="004D7D75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  <w:color w:val="FFFFFF"/>
              </w:rPr>
            </w:pPr>
            <w:r w:rsidRPr="004D7D75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  <w:color w:val="FFFFFF"/>
              </w:rPr>
            </w:pPr>
            <w:r w:rsidRPr="004D7D75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</w:rPr>
            </w:pPr>
            <w:r w:rsidRPr="004D7D75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4D7D75" w:rsidRPr="004D7D75" w:rsidRDefault="004D7D75" w:rsidP="004D7D75">
            <w:r w:rsidRPr="004D7D75">
              <w:t>06.41</w:t>
            </w:r>
          </w:p>
        </w:tc>
        <w:tc>
          <w:tcPr>
            <w:tcW w:w="876" w:type="dxa"/>
            <w:shd w:val="pct20" w:color="FFFF00" w:fill="FFFFFF"/>
          </w:tcPr>
          <w:p w:rsidR="004D7D75" w:rsidRPr="004D7D75" w:rsidRDefault="004D7D75" w:rsidP="004D7D75">
            <w:r w:rsidRPr="004D7D75">
              <w:t>10.98</w:t>
            </w:r>
          </w:p>
        </w:tc>
      </w:tr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</w:rPr>
            </w:pPr>
            <w:r w:rsidRPr="004D7D75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4D7D75" w:rsidRPr="004D7D75" w:rsidRDefault="004D7D75" w:rsidP="004D7D75">
            <w:r w:rsidRPr="004D7D75">
              <w:t>40.22</w:t>
            </w:r>
          </w:p>
        </w:tc>
        <w:tc>
          <w:tcPr>
            <w:tcW w:w="876" w:type="dxa"/>
            <w:shd w:val="pct20" w:color="FFFF00" w:fill="FFFFFF"/>
          </w:tcPr>
          <w:p w:rsidR="004D7D75" w:rsidRPr="004D7D75" w:rsidRDefault="004D7D75" w:rsidP="004D7D75">
            <w:r w:rsidRPr="004D7D75">
              <w:t>51.74</w:t>
            </w:r>
          </w:p>
        </w:tc>
      </w:tr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</w:rPr>
            </w:pPr>
            <w:r w:rsidRPr="004D7D75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4D7D75" w:rsidRPr="004D7D75" w:rsidRDefault="004D7D75" w:rsidP="004D7D75">
            <w:r w:rsidRPr="004D7D75">
              <w:t>00.80</w:t>
            </w:r>
          </w:p>
        </w:tc>
        <w:tc>
          <w:tcPr>
            <w:tcW w:w="876" w:type="dxa"/>
            <w:shd w:val="pct20" w:color="FFFF00" w:fill="FFFFFF"/>
          </w:tcPr>
          <w:p w:rsidR="004D7D75" w:rsidRPr="004D7D75" w:rsidRDefault="004D7D75" w:rsidP="004D7D75">
            <w:r w:rsidRPr="004D7D75">
              <w:t>00.68</w:t>
            </w:r>
          </w:p>
        </w:tc>
      </w:tr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</w:rPr>
            </w:pPr>
            <w:r w:rsidRPr="004D7D75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4D7D75" w:rsidRPr="004D7D75" w:rsidRDefault="004D7D75" w:rsidP="004D7D75">
            <w:r w:rsidRPr="004D7D75">
              <w:t>30.38</w:t>
            </w:r>
          </w:p>
        </w:tc>
        <w:tc>
          <w:tcPr>
            <w:tcW w:w="876" w:type="dxa"/>
            <w:shd w:val="pct20" w:color="FFFF00" w:fill="FFFFFF"/>
          </w:tcPr>
          <w:p w:rsidR="004D7D75" w:rsidRPr="004D7D75" w:rsidRDefault="004D7D75" w:rsidP="004D7D75">
            <w:r w:rsidRPr="004D7D75">
              <w:t>23.18</w:t>
            </w:r>
          </w:p>
        </w:tc>
      </w:tr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</w:rPr>
            </w:pPr>
            <w:r w:rsidRPr="004D7D75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4D7D75" w:rsidRPr="004D7D75" w:rsidRDefault="004D7D75" w:rsidP="004D7D75">
            <w:r w:rsidRPr="004D7D75">
              <w:t>14.38</w:t>
            </w:r>
          </w:p>
        </w:tc>
        <w:tc>
          <w:tcPr>
            <w:tcW w:w="876" w:type="dxa"/>
            <w:shd w:val="pct20" w:color="FFFF00" w:fill="FFFFFF"/>
          </w:tcPr>
          <w:p w:rsidR="004D7D75" w:rsidRPr="004D7D75" w:rsidRDefault="004D7D75" w:rsidP="004D7D75">
            <w:r w:rsidRPr="004D7D75">
              <w:t>10.54</w:t>
            </w:r>
          </w:p>
        </w:tc>
      </w:tr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</w:rPr>
            </w:pPr>
            <w:r w:rsidRPr="004D7D75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4D7D75" w:rsidRPr="004D7D75" w:rsidRDefault="004D7D75" w:rsidP="004D7D75">
            <w:r w:rsidRPr="004D7D75">
              <w:t>07.81</w:t>
            </w:r>
          </w:p>
        </w:tc>
        <w:tc>
          <w:tcPr>
            <w:tcW w:w="876" w:type="dxa"/>
            <w:shd w:val="pct20" w:color="FFFF00" w:fill="FFFFFF"/>
          </w:tcPr>
          <w:p w:rsidR="004D7D75" w:rsidRPr="004D7D75" w:rsidRDefault="004D7D75" w:rsidP="004D7D75">
            <w:r w:rsidRPr="004D7D75">
              <w:t>02.88</w:t>
            </w:r>
          </w:p>
        </w:tc>
      </w:tr>
      <w:tr w:rsidR="004D7D75" w:rsidRPr="004D7D75" w:rsidTr="004D7D7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4D7D75" w:rsidRPr="004D7D75" w:rsidRDefault="004D7D75" w:rsidP="004D7D75">
            <w:pPr>
              <w:rPr>
                <w:b/>
                <w:bCs/>
                <w:i/>
                <w:iCs/>
              </w:rPr>
            </w:pPr>
            <w:r w:rsidRPr="004D7D75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4D7D75" w:rsidRPr="004D7D75" w:rsidRDefault="004D7D75" w:rsidP="004D7D75">
            <w:r w:rsidRPr="004D7D75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4D7D75" w:rsidRPr="004D7D75" w:rsidRDefault="004D7D75" w:rsidP="004D7D75">
            <w:r w:rsidRPr="004D7D75">
              <w:t>ZAF</w:t>
            </w:r>
          </w:p>
        </w:tc>
      </w:tr>
    </w:tbl>
    <w:p w:rsidR="006C65D5" w:rsidRPr="004D7D75" w:rsidRDefault="004D7D75" w:rsidP="004D7D7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4D7D75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D75" w:rsidRDefault="004D7D75">
      <w:r>
        <w:separator/>
      </w:r>
    </w:p>
  </w:endnote>
  <w:endnote w:type="continuationSeparator" w:id="0">
    <w:p w:rsidR="004D7D75" w:rsidRDefault="004D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4D7D75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D75" w:rsidRDefault="004D7D75">
      <w:r>
        <w:separator/>
      </w:r>
    </w:p>
  </w:footnote>
  <w:footnote w:type="continuationSeparator" w:id="0">
    <w:p w:rsidR="004D7D75" w:rsidRDefault="004D7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4D7D7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4D7D7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4D7D7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4D7D75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11-Oct-22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4D7D75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11-Oct-22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4D7D75"/>
    <w:rsid w:val="00341DB5"/>
    <w:rsid w:val="004005C0"/>
    <w:rsid w:val="00413879"/>
    <w:rsid w:val="004D7D75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2022-10-11T14:34:00Z</dcterms:created>
  <dcterms:modified xsi:type="dcterms:W3CDTF">2022-10-11T14:34:00Z</dcterms:modified>
</cp:coreProperties>
</file>