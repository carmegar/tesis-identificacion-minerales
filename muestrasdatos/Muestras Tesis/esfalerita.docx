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9E" w:rsidRPr="00DF259E" w:rsidRDefault="00DF259E" w:rsidP="00DF259E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DF259E" w:rsidRPr="00DF259E" w:rsidTr="00DF259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DF259E" w:rsidRPr="00DF259E" w:rsidRDefault="00DF259E" w:rsidP="00DF259E">
            <w:pPr>
              <w:rPr>
                <w:b/>
                <w:bCs/>
                <w:i/>
                <w:iCs/>
                <w:color w:val="FFFFFF"/>
              </w:rPr>
            </w:pPr>
            <w:r w:rsidRPr="00DF259E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DF259E" w:rsidRPr="00DF259E" w:rsidRDefault="00DF259E" w:rsidP="00DF259E">
            <w:pPr>
              <w:rPr>
                <w:b/>
                <w:bCs/>
                <w:i/>
                <w:iCs/>
                <w:color w:val="FFFFFF"/>
              </w:rPr>
            </w:pPr>
            <w:r w:rsidRPr="00DF259E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DF259E" w:rsidRPr="00DF259E" w:rsidRDefault="00DF259E" w:rsidP="00DF259E">
            <w:pPr>
              <w:rPr>
                <w:b/>
                <w:bCs/>
                <w:i/>
                <w:iCs/>
                <w:color w:val="FFFFFF"/>
              </w:rPr>
            </w:pPr>
            <w:r w:rsidRPr="00DF259E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DF259E" w:rsidRPr="00DF259E" w:rsidTr="00DF259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F259E" w:rsidRPr="00DF259E" w:rsidRDefault="00DF259E" w:rsidP="00DF259E">
            <w:pPr>
              <w:rPr>
                <w:b/>
                <w:bCs/>
                <w:i/>
                <w:iCs/>
              </w:rPr>
            </w:pPr>
            <w:r w:rsidRPr="00DF259E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DF259E" w:rsidRPr="00DF259E" w:rsidRDefault="00DF259E" w:rsidP="00DF259E">
            <w:r w:rsidRPr="00DF259E">
              <w:t>14.91</w:t>
            </w:r>
          </w:p>
        </w:tc>
        <w:tc>
          <w:tcPr>
            <w:tcW w:w="876" w:type="dxa"/>
            <w:shd w:val="pct20" w:color="FFFF00" w:fill="FFFFFF"/>
          </w:tcPr>
          <w:p w:rsidR="00DF259E" w:rsidRPr="00DF259E" w:rsidRDefault="00DF259E" w:rsidP="00DF259E">
            <w:r w:rsidRPr="00DF259E">
              <w:t>40.11</w:t>
            </w:r>
          </w:p>
        </w:tc>
      </w:tr>
      <w:tr w:rsidR="00DF259E" w:rsidRPr="00DF259E" w:rsidTr="00DF259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F259E" w:rsidRPr="00DF259E" w:rsidRDefault="00DF259E" w:rsidP="00DF259E">
            <w:pPr>
              <w:rPr>
                <w:b/>
                <w:bCs/>
                <w:i/>
                <w:iCs/>
              </w:rPr>
            </w:pPr>
            <w:r w:rsidRPr="00DF259E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DF259E" w:rsidRPr="00DF259E" w:rsidRDefault="00DF259E" w:rsidP="00DF259E">
            <w:r w:rsidRPr="00DF259E">
              <w:t>01.21</w:t>
            </w:r>
          </w:p>
        </w:tc>
        <w:tc>
          <w:tcPr>
            <w:tcW w:w="876" w:type="dxa"/>
            <w:shd w:val="pct20" w:color="FFFF00" w:fill="FFFFFF"/>
          </w:tcPr>
          <w:p w:rsidR="00DF259E" w:rsidRPr="00DF259E" w:rsidRDefault="00DF259E" w:rsidP="00DF259E">
            <w:r w:rsidRPr="00DF259E">
              <w:t>02.45</w:t>
            </w:r>
          </w:p>
        </w:tc>
      </w:tr>
      <w:tr w:rsidR="00DF259E" w:rsidRPr="00DF259E" w:rsidTr="00DF259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F259E" w:rsidRPr="00DF259E" w:rsidRDefault="00DF259E" w:rsidP="00DF259E">
            <w:pPr>
              <w:rPr>
                <w:b/>
                <w:bCs/>
                <w:i/>
                <w:iCs/>
              </w:rPr>
            </w:pPr>
            <w:r w:rsidRPr="00DF259E">
              <w:rPr>
                <w:b/>
                <w:bCs/>
                <w:i/>
                <w:iCs/>
              </w:rPr>
              <w:t xml:space="preserve">  SK</w:t>
            </w:r>
          </w:p>
        </w:tc>
        <w:tc>
          <w:tcPr>
            <w:tcW w:w="1363" w:type="dxa"/>
            <w:shd w:val="pct20" w:color="FFFF00" w:fill="FFFFFF"/>
          </w:tcPr>
          <w:p w:rsidR="00DF259E" w:rsidRPr="00DF259E" w:rsidRDefault="00DF259E" w:rsidP="00DF259E">
            <w:r w:rsidRPr="00DF259E">
              <w:t>31.08</w:t>
            </w:r>
          </w:p>
        </w:tc>
        <w:tc>
          <w:tcPr>
            <w:tcW w:w="876" w:type="dxa"/>
            <w:shd w:val="pct20" w:color="FFFF00" w:fill="FFFFFF"/>
          </w:tcPr>
          <w:p w:rsidR="00DF259E" w:rsidRPr="00DF259E" w:rsidRDefault="00DF259E" w:rsidP="00DF259E">
            <w:r w:rsidRPr="00DF259E">
              <w:t>31.33</w:t>
            </w:r>
          </w:p>
        </w:tc>
      </w:tr>
      <w:tr w:rsidR="00DF259E" w:rsidRPr="00DF259E" w:rsidTr="00DF259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F259E" w:rsidRPr="00DF259E" w:rsidRDefault="00DF259E" w:rsidP="00DF259E">
            <w:pPr>
              <w:rPr>
                <w:b/>
                <w:bCs/>
                <w:i/>
                <w:iCs/>
              </w:rPr>
            </w:pPr>
            <w:r w:rsidRPr="00DF259E">
              <w:rPr>
                <w:b/>
                <w:bCs/>
                <w:i/>
                <w:iCs/>
              </w:rPr>
              <w:t xml:space="preserve"> ZnK</w:t>
            </w:r>
          </w:p>
        </w:tc>
        <w:tc>
          <w:tcPr>
            <w:tcW w:w="1363" w:type="dxa"/>
            <w:shd w:val="pct20" w:color="FFFF00" w:fill="FFFFFF"/>
          </w:tcPr>
          <w:p w:rsidR="00DF259E" w:rsidRPr="00DF259E" w:rsidRDefault="00DF259E" w:rsidP="00DF259E">
            <w:r w:rsidRPr="00DF259E">
              <w:t>52.80</w:t>
            </w:r>
          </w:p>
        </w:tc>
        <w:tc>
          <w:tcPr>
            <w:tcW w:w="876" w:type="dxa"/>
            <w:shd w:val="pct20" w:color="FFFF00" w:fill="FFFFFF"/>
          </w:tcPr>
          <w:p w:rsidR="00DF259E" w:rsidRPr="00DF259E" w:rsidRDefault="00DF259E" w:rsidP="00DF259E">
            <w:r w:rsidRPr="00DF259E">
              <w:t>26.11</w:t>
            </w:r>
          </w:p>
        </w:tc>
      </w:tr>
      <w:tr w:rsidR="00DF259E" w:rsidRPr="00DF259E" w:rsidTr="00DF259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F259E" w:rsidRPr="00DF259E" w:rsidRDefault="00DF259E" w:rsidP="00DF259E">
            <w:pPr>
              <w:rPr>
                <w:b/>
                <w:bCs/>
                <w:i/>
                <w:iCs/>
              </w:rPr>
            </w:pPr>
            <w:r w:rsidRPr="00DF259E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DF259E" w:rsidRPr="00DF259E" w:rsidRDefault="00DF259E" w:rsidP="00DF259E">
            <w:r w:rsidRPr="00DF259E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DF259E" w:rsidRPr="00DF259E" w:rsidRDefault="00DF259E" w:rsidP="00DF259E">
            <w:r w:rsidRPr="00DF259E">
              <w:t>ZAF</w:t>
            </w:r>
          </w:p>
        </w:tc>
      </w:tr>
    </w:tbl>
    <w:p w:rsidR="006C65D5" w:rsidRPr="00DF259E" w:rsidRDefault="00DF259E" w:rsidP="00DF259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DF259E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59E" w:rsidRDefault="00DF259E">
      <w:r>
        <w:separator/>
      </w:r>
    </w:p>
  </w:endnote>
  <w:endnote w:type="continuationSeparator" w:id="0">
    <w:p w:rsidR="00DF259E" w:rsidRDefault="00DF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DF259E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59E" w:rsidRDefault="00DF259E">
      <w:r>
        <w:separator/>
      </w:r>
    </w:p>
  </w:footnote>
  <w:footnote w:type="continuationSeparator" w:id="0">
    <w:p w:rsidR="00DF259E" w:rsidRDefault="00DF2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DF259E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DF259E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DF259E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DF259E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24-Aug-22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DF259E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24-Aug-22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DF259E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9A2EB5"/>
    <w:rsid w:val="00DF259E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2022-08-24T21:30:00Z</dcterms:created>
  <dcterms:modified xsi:type="dcterms:W3CDTF">2022-08-24T21:31:00Z</dcterms:modified>
</cp:coreProperties>
</file>