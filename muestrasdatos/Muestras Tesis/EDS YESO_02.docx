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1B" w:rsidRPr="00EE121B" w:rsidRDefault="00EE121B" w:rsidP="00EE121B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2286000</wp:posOffset>
            </wp:positionV>
            <wp:extent cx="3251200" cy="2540000"/>
            <wp:effectExtent l="19050" t="19050" r="25400" b="12700"/>
            <wp:wrapNone/>
            <wp:docPr id="12" name="Picture 2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7545" w:tblpY="360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EE121B" w:rsidRPr="00EE121B" w:rsidTr="00EE12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EE121B" w:rsidRPr="00EE121B" w:rsidRDefault="00EE121B" w:rsidP="00EE121B">
            <w:pPr>
              <w:rPr>
                <w:b/>
                <w:bCs/>
                <w:i/>
                <w:iCs/>
                <w:color w:val="FFFFFF"/>
              </w:rPr>
            </w:pPr>
            <w:r w:rsidRPr="00EE121B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EE121B" w:rsidRPr="00EE121B" w:rsidRDefault="00EE121B" w:rsidP="00EE121B">
            <w:pPr>
              <w:rPr>
                <w:b/>
                <w:bCs/>
                <w:i/>
                <w:iCs/>
                <w:color w:val="FFFFFF"/>
              </w:rPr>
            </w:pPr>
            <w:r w:rsidRPr="00EE121B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EE121B" w:rsidRPr="00EE121B" w:rsidRDefault="00EE121B" w:rsidP="00EE121B">
            <w:pPr>
              <w:rPr>
                <w:b/>
                <w:bCs/>
                <w:i/>
                <w:iCs/>
                <w:color w:val="FFFFFF"/>
              </w:rPr>
            </w:pPr>
            <w:r w:rsidRPr="00EE121B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EE121B" w:rsidRPr="00EE121B" w:rsidTr="00EE12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E121B" w:rsidRPr="00EE121B" w:rsidRDefault="00EE121B" w:rsidP="00EE121B">
            <w:pPr>
              <w:rPr>
                <w:b/>
                <w:bCs/>
                <w:i/>
                <w:iCs/>
              </w:rPr>
            </w:pPr>
            <w:r w:rsidRPr="00EE121B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EE121B" w:rsidRPr="00EE121B" w:rsidRDefault="00EE121B" w:rsidP="00EE121B">
            <w:r w:rsidRPr="00EE121B">
              <w:t>09.05</w:t>
            </w:r>
          </w:p>
        </w:tc>
        <w:tc>
          <w:tcPr>
            <w:tcW w:w="876" w:type="dxa"/>
            <w:shd w:val="pct20" w:color="FFFF00" w:fill="FFFFFF"/>
          </w:tcPr>
          <w:p w:rsidR="00EE121B" w:rsidRPr="00EE121B" w:rsidRDefault="00EE121B" w:rsidP="00EE121B">
            <w:r w:rsidRPr="00EE121B">
              <w:t>16.12</w:t>
            </w:r>
          </w:p>
        </w:tc>
      </w:tr>
      <w:tr w:rsidR="00EE121B" w:rsidRPr="00EE121B" w:rsidTr="00EE12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E121B" w:rsidRPr="00EE121B" w:rsidRDefault="00EE121B" w:rsidP="00EE121B">
            <w:pPr>
              <w:rPr>
                <w:b/>
                <w:bCs/>
                <w:i/>
                <w:iCs/>
              </w:rPr>
            </w:pPr>
            <w:r w:rsidRPr="00EE121B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EE121B" w:rsidRPr="00EE121B" w:rsidRDefault="00EE121B" w:rsidP="00EE121B">
            <w:r w:rsidRPr="00EE121B">
              <w:t>40.20</w:t>
            </w:r>
          </w:p>
        </w:tc>
        <w:tc>
          <w:tcPr>
            <w:tcW w:w="876" w:type="dxa"/>
            <w:shd w:val="pct20" w:color="FFFF00" w:fill="FFFFFF"/>
          </w:tcPr>
          <w:p w:rsidR="00EE121B" w:rsidRPr="00EE121B" w:rsidRDefault="00EE121B" w:rsidP="00EE121B">
            <w:r w:rsidRPr="00EE121B">
              <w:t>53.76</w:t>
            </w:r>
          </w:p>
        </w:tc>
      </w:tr>
      <w:tr w:rsidR="00EE121B" w:rsidRPr="00EE121B" w:rsidTr="00EE12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E121B" w:rsidRPr="00EE121B" w:rsidRDefault="00EE121B" w:rsidP="00EE121B">
            <w:pPr>
              <w:rPr>
                <w:b/>
                <w:bCs/>
                <w:i/>
                <w:iCs/>
              </w:rPr>
            </w:pPr>
            <w:r w:rsidRPr="00EE121B">
              <w:rPr>
                <w:b/>
                <w:bCs/>
                <w:i/>
                <w:iCs/>
              </w:rPr>
              <w:t xml:space="preserve">  SK</w:t>
            </w:r>
          </w:p>
        </w:tc>
        <w:tc>
          <w:tcPr>
            <w:tcW w:w="1363" w:type="dxa"/>
            <w:shd w:val="pct20" w:color="FFFF00" w:fill="FFFFFF"/>
          </w:tcPr>
          <w:p w:rsidR="00EE121B" w:rsidRPr="00EE121B" w:rsidRDefault="00EE121B" w:rsidP="00EE121B">
            <w:r w:rsidRPr="00EE121B">
              <w:t>22.73</w:t>
            </w:r>
          </w:p>
        </w:tc>
        <w:tc>
          <w:tcPr>
            <w:tcW w:w="876" w:type="dxa"/>
            <w:shd w:val="pct20" w:color="FFFF00" w:fill="FFFFFF"/>
          </w:tcPr>
          <w:p w:rsidR="00EE121B" w:rsidRPr="00EE121B" w:rsidRDefault="00EE121B" w:rsidP="00EE121B">
            <w:r w:rsidRPr="00EE121B">
              <w:t>15.17</w:t>
            </w:r>
          </w:p>
        </w:tc>
      </w:tr>
      <w:tr w:rsidR="00EE121B" w:rsidRPr="00EE121B" w:rsidTr="00EE12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E121B" w:rsidRPr="00EE121B" w:rsidRDefault="00EE121B" w:rsidP="00EE121B">
            <w:pPr>
              <w:rPr>
                <w:b/>
                <w:bCs/>
                <w:i/>
                <w:iCs/>
              </w:rPr>
            </w:pPr>
            <w:r w:rsidRPr="00EE121B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EE121B" w:rsidRPr="00EE121B" w:rsidRDefault="00EE121B" w:rsidP="00EE121B">
            <w:r w:rsidRPr="00EE121B">
              <w:t>28.01</w:t>
            </w:r>
          </w:p>
        </w:tc>
        <w:tc>
          <w:tcPr>
            <w:tcW w:w="876" w:type="dxa"/>
            <w:shd w:val="pct20" w:color="FFFF00" w:fill="FFFFFF"/>
          </w:tcPr>
          <w:p w:rsidR="00EE121B" w:rsidRPr="00EE121B" w:rsidRDefault="00EE121B" w:rsidP="00EE121B">
            <w:r w:rsidRPr="00EE121B">
              <w:t>14.95</w:t>
            </w:r>
          </w:p>
        </w:tc>
      </w:tr>
      <w:tr w:rsidR="00EE121B" w:rsidRPr="00EE121B" w:rsidTr="00EE12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E121B" w:rsidRPr="00EE121B" w:rsidRDefault="00EE121B" w:rsidP="00EE121B">
            <w:pPr>
              <w:rPr>
                <w:b/>
                <w:bCs/>
                <w:i/>
                <w:iCs/>
              </w:rPr>
            </w:pPr>
            <w:r w:rsidRPr="00EE121B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EE121B" w:rsidRPr="00EE121B" w:rsidRDefault="00EE121B" w:rsidP="00EE121B">
            <w:r w:rsidRPr="00EE121B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EE121B" w:rsidRPr="00EE121B" w:rsidRDefault="00EE121B" w:rsidP="00EE121B">
            <w:r w:rsidRPr="00EE121B">
              <w:t>ZAF</w:t>
            </w:r>
          </w:p>
        </w:tc>
      </w:tr>
    </w:tbl>
    <w:p w:rsidR="006C65D5" w:rsidRPr="00EE121B" w:rsidRDefault="00EE121B" w:rsidP="00EE12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7478395</wp:posOffset>
                </wp:positionV>
                <wp:extent cx="6248400" cy="548640"/>
                <wp:effectExtent l="0" t="0" r="0" b="0"/>
                <wp:wrapNone/>
                <wp:docPr id="11" name="OtherShapes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54864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21B" w:rsidRDefault="00EE12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therShapes2" o:spid="_x0000_s1026" style="position:absolute;margin-left:0;margin-top:588.85pt;width:492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" o:allowincell="f" fillcolor="#9cf" stroked="f">
                <v:textbox>
                  <w:txbxContent>
                    <w:p w:rsidR="00EE121B" w:rsidRDefault="00EE121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556895</wp:posOffset>
                </wp:positionV>
                <wp:extent cx="6248400" cy="548640"/>
                <wp:effectExtent l="0" t="0" r="0" b="0"/>
                <wp:wrapNone/>
                <wp:docPr id="10" name="OtherShapes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54864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21B" w:rsidRPr="00EE121B" w:rsidRDefault="00EE121B">
                            <w:pPr>
                              <w:rPr>
                                <w:b/>
                                <w:i/>
                                <w:cap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therShapes1" o:spid="_x0000_s1027" style="position:absolute;margin-left:0;margin-top:43.85pt;width:492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" o:allowincell="f" fillcolor="#9cf" stroked="f">
                <v:textbox inset="0,0,0,0">
                  <w:txbxContent>
                    <w:p w:rsidR="00EE121B" w:rsidRPr="00EE121B" w:rsidRDefault="00EE121B">
                      <w:pPr>
                        <w:rPr>
                          <w:b/>
                          <w:i/>
                          <w:caps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2260600</wp:posOffset>
            </wp:positionH>
            <wp:positionV relativeFrom="page">
              <wp:posOffset>5588000</wp:posOffset>
            </wp:positionV>
            <wp:extent cx="3251200" cy="2540000"/>
            <wp:effectExtent l="19050" t="19050" r="25400" b="12700"/>
            <wp:wrapNone/>
            <wp:docPr id="9" name="Picture 3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EE121B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21B" w:rsidRDefault="00EE121B">
      <w:r>
        <w:separator/>
      </w:r>
    </w:p>
  </w:endnote>
  <w:endnote w:type="continuationSeparator" w:id="0">
    <w:p w:rsidR="00EE121B" w:rsidRDefault="00E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EE121B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21B" w:rsidRDefault="00EE121B">
      <w:r>
        <w:separator/>
      </w:r>
    </w:p>
  </w:footnote>
  <w:footnote w:type="continuationSeparator" w:id="0">
    <w:p w:rsidR="00EE121B" w:rsidRDefault="00EE1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EE121B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column">
            <wp:posOffset>4648200</wp:posOffset>
          </wp:positionH>
          <wp:positionV relativeFrom="paragraph">
            <wp:posOffset>0</wp:posOffset>
          </wp:positionV>
          <wp:extent cx="1447800" cy="675005"/>
          <wp:effectExtent l="0" t="0" r="0" b="0"/>
          <wp:wrapTight wrapText="bothSides">
            <wp:wrapPolygon edited="0">
              <wp:start x="0" y="0"/>
              <wp:lineTo x="0" y="20726"/>
              <wp:lineTo x="21316" y="20726"/>
              <wp:lineTo x="21316" y="0"/>
              <wp:lineTo x="0" y="0"/>
            </wp:wrapPolygon>
          </wp:wrapTight>
          <wp:docPr id="329" name="Picture 329" descr="ETA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9" descr="ETA_4c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2257425" cy="342900"/>
              <wp:effectExtent l="0" t="0" r="0" b="0"/>
              <wp:wrapNone/>
              <wp:docPr id="8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pStyle w:val="Heading4"/>
                          </w:pPr>
                          <w:r>
                            <w:t>Microanalysis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8" type="#_x0000_t202" style="position:absolute;margin-left:84.75pt;margin-top:37.5pt;width:177.7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" o:allowincell="f" filled="f" stroked="f">
              <v:textbox>
                <w:txbxContent>
                  <w:p w:rsidR="006C29BD" w:rsidRDefault="006C29BD">
                    <w:pPr>
                      <w:pStyle w:val="Heading4"/>
                    </w:pPr>
                    <w:r>
                      <w:t>Microanalysis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C29BD" w:rsidRDefault="00EE121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page">
                <wp:posOffset>4838700</wp:posOffset>
              </wp:positionH>
              <wp:positionV relativeFrom="page">
                <wp:posOffset>1218565</wp:posOffset>
              </wp:positionV>
              <wp:extent cx="1133475" cy="276225"/>
              <wp:effectExtent l="0" t="0" r="0" b="0"/>
              <wp:wrapNone/>
              <wp:docPr id="7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E121B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t>10/21/2022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9" type="#_x0000_t202" style="position:absolute;margin-left:381pt;margin-top:95.95pt;width:89.25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" o:allowincell="f" filled="f" stroked="f">
              <v:textbox>
                <w:txbxContent>
                  <w:p w:rsidR="006C29BD" w:rsidRDefault="00EE121B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t>10/21/2022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2667000</wp:posOffset>
              </wp:positionH>
              <wp:positionV relativeFrom="page">
                <wp:posOffset>1228090</wp:posOffset>
              </wp:positionV>
              <wp:extent cx="2352675" cy="285750"/>
              <wp:effectExtent l="0" t="0" r="0" b="0"/>
              <wp:wrapNone/>
              <wp:docPr id="6" name="HeaderTextBox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67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t>Your Name Here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3" o:spid="_x0000_s1030" type="#_x0000_t202" style="position:absolute;margin-left:210pt;margin-top:96.7pt;width:185.2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" o:allowincell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t>Your Name Here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2705100</wp:posOffset>
              </wp:positionH>
              <wp:positionV relativeFrom="page">
                <wp:posOffset>885190</wp:posOffset>
              </wp:positionV>
              <wp:extent cx="2743200" cy="285750"/>
              <wp:effectExtent l="0" t="0" r="0" b="0"/>
              <wp:wrapNone/>
              <wp:docPr id="5" name="HeaderTextBox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t>Company Name Here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2" o:spid="_x0000_s1031" type="#_x0000_t202" style="position:absolute;margin-left:213pt;margin-top:69.7pt;width:3in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" o:allowincell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t>Company Name Here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1228090</wp:posOffset>
              </wp:positionV>
              <wp:extent cx="1247775" cy="285750"/>
              <wp:effectExtent l="0" t="0" r="0" b="0"/>
              <wp:wrapNone/>
              <wp:docPr id="4" name="HeaderTextBox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t>Prepared by: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4" o:spid="_x0000_s1032" type="#_x0000_t202" style="position:absolute;margin-left:84pt;margin-top:96.7pt;width:98.2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" o:allowincell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t>Prepared by: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885190</wp:posOffset>
              </wp:positionV>
              <wp:extent cx="1247775" cy="285750"/>
              <wp:effectExtent l="0" t="0" r="0" b="0"/>
              <wp:wrapNone/>
              <wp:docPr id="3" name="HeaderTextBox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t>Prepared for: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5" o:spid="_x0000_s1033" type="#_x0000_t202" style="position:absolute;margin-left:84pt;margin-top:69.7pt;width:98.25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" o:allowincell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t>Prepared for: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2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6C29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7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EE121B"/>
    <w:rsid w:val="004005C0"/>
    <w:rsid w:val="004E0B24"/>
    <w:rsid w:val="006B6514"/>
    <w:rsid w:val="006C29BD"/>
    <w:rsid w:val="006C65D5"/>
    <w:rsid w:val="00750209"/>
    <w:rsid w:val="00E059F2"/>
    <w:rsid w:val="00E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ImgPl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ImgPlus.Dot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2022-10-21T12:28:00Z</dcterms:created>
  <dcterms:modified xsi:type="dcterms:W3CDTF">2022-10-21T12:29:00Z</dcterms:modified>
</cp:coreProperties>
</file>