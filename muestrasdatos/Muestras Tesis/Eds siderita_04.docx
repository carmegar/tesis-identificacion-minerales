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EB" w:rsidRPr="00BF00EB" w:rsidRDefault="00BF00EB" w:rsidP="00BF00EB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  <w:color w:val="FFFFFF"/>
              </w:rPr>
            </w:pPr>
            <w:r w:rsidRPr="00BF00EB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  <w:color w:val="FFFFFF"/>
              </w:rPr>
            </w:pPr>
            <w:r w:rsidRPr="00BF00EB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  <w:color w:val="FFFFFF"/>
              </w:rPr>
            </w:pPr>
            <w:r w:rsidRPr="00BF00EB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19.88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33.52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39.56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50.07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03.52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02.93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00.25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00.13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MnK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01.16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00.43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35.63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12.92</w:t>
            </w:r>
          </w:p>
        </w:tc>
      </w:tr>
      <w:tr w:rsidR="00BF00EB" w:rsidRPr="00BF00EB" w:rsidTr="00BF00E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F00EB" w:rsidRPr="00BF00EB" w:rsidRDefault="00BF00EB" w:rsidP="00BF00EB">
            <w:pPr>
              <w:rPr>
                <w:b/>
                <w:bCs/>
                <w:i/>
                <w:iCs/>
              </w:rPr>
            </w:pPr>
            <w:r w:rsidRPr="00BF00EB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BF00EB" w:rsidRPr="00BF00EB" w:rsidRDefault="00BF00EB" w:rsidP="00BF00EB">
            <w:r w:rsidRPr="00BF00EB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BF00EB" w:rsidRPr="00BF00EB" w:rsidRDefault="00BF00EB" w:rsidP="00BF00EB">
            <w:r w:rsidRPr="00BF00EB">
              <w:t>ZAF</w:t>
            </w:r>
          </w:p>
        </w:tc>
      </w:tr>
    </w:tbl>
    <w:p w:rsidR="006C65D5" w:rsidRPr="00BF00EB" w:rsidRDefault="00BF00EB" w:rsidP="00BF00E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BF00EB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0EB" w:rsidRDefault="00BF00EB">
      <w:r>
        <w:separator/>
      </w:r>
    </w:p>
  </w:endnote>
  <w:endnote w:type="continuationSeparator" w:id="0">
    <w:p w:rsidR="00BF00EB" w:rsidRDefault="00BF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BF00EB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0EB" w:rsidRDefault="00BF00EB">
      <w:r>
        <w:separator/>
      </w:r>
    </w:p>
  </w:footnote>
  <w:footnote w:type="continuationSeparator" w:id="0">
    <w:p w:rsidR="00BF00EB" w:rsidRDefault="00BF0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BF00E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BF00E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BF00E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BF00EB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6-Sep-22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BF00EB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6-Sep-22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BF00EB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BF00EB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2022-09-06T16:23:00Z</dcterms:created>
  <dcterms:modified xsi:type="dcterms:W3CDTF">2022-09-06T16:23:00Z</dcterms:modified>
</cp:coreProperties>
</file>