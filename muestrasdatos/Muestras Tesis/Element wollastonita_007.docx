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9A" w:rsidRPr="008B439A" w:rsidRDefault="008B439A" w:rsidP="008B439A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  <w:color w:val="FFFFFF"/>
              </w:rPr>
            </w:pPr>
            <w:r w:rsidRPr="008B439A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  <w:color w:val="FFFFFF"/>
              </w:rPr>
            </w:pPr>
            <w:r w:rsidRPr="008B439A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  <w:color w:val="FFFFFF"/>
              </w:rPr>
            </w:pPr>
            <w:r w:rsidRPr="008B439A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</w:rPr>
            </w:pPr>
            <w:r w:rsidRPr="008B439A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8B439A" w:rsidRPr="008B439A" w:rsidRDefault="008B439A" w:rsidP="008B439A">
            <w:r w:rsidRPr="008B439A">
              <w:t>14.73</w:t>
            </w:r>
          </w:p>
        </w:tc>
        <w:tc>
          <w:tcPr>
            <w:tcW w:w="876" w:type="dxa"/>
            <w:shd w:val="pct20" w:color="FFFF00" w:fill="FFFFFF"/>
          </w:tcPr>
          <w:p w:rsidR="008B439A" w:rsidRPr="008B439A" w:rsidRDefault="008B439A" w:rsidP="008B439A">
            <w:r w:rsidRPr="008B439A">
              <w:t>26.42</w:t>
            </w:r>
          </w:p>
        </w:tc>
      </w:tr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</w:rPr>
            </w:pPr>
            <w:r w:rsidRPr="008B439A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8B439A" w:rsidRPr="008B439A" w:rsidRDefault="008B439A" w:rsidP="008B439A">
            <w:r w:rsidRPr="008B439A">
              <w:t>27.15</w:t>
            </w:r>
          </w:p>
        </w:tc>
        <w:tc>
          <w:tcPr>
            <w:tcW w:w="876" w:type="dxa"/>
            <w:shd w:val="pct20" w:color="FFFF00" w:fill="FFFFFF"/>
          </w:tcPr>
          <w:p w:rsidR="008B439A" w:rsidRPr="008B439A" w:rsidRDefault="008B439A" w:rsidP="008B439A">
            <w:r w:rsidRPr="008B439A">
              <w:t>36.56</w:t>
            </w:r>
          </w:p>
        </w:tc>
      </w:tr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</w:rPr>
            </w:pPr>
            <w:r w:rsidRPr="008B439A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8B439A" w:rsidRPr="008B439A" w:rsidRDefault="008B439A" w:rsidP="008B439A">
            <w:r w:rsidRPr="008B439A">
              <w:t>25.20</w:t>
            </w:r>
          </w:p>
        </w:tc>
        <w:tc>
          <w:tcPr>
            <w:tcW w:w="876" w:type="dxa"/>
            <w:shd w:val="pct20" w:color="FFFF00" w:fill="FFFFFF"/>
          </w:tcPr>
          <w:p w:rsidR="008B439A" w:rsidRPr="008B439A" w:rsidRDefault="008B439A" w:rsidP="008B439A">
            <w:r w:rsidRPr="008B439A">
              <w:t>19.33</w:t>
            </w:r>
          </w:p>
        </w:tc>
      </w:tr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</w:rPr>
            </w:pPr>
            <w:r w:rsidRPr="008B439A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8B439A" w:rsidRPr="008B439A" w:rsidRDefault="008B439A" w:rsidP="008B439A">
            <w:r w:rsidRPr="008B439A">
              <w:t>32.92</w:t>
            </w:r>
          </w:p>
        </w:tc>
        <w:tc>
          <w:tcPr>
            <w:tcW w:w="876" w:type="dxa"/>
            <w:shd w:val="pct20" w:color="FFFF00" w:fill="FFFFFF"/>
          </w:tcPr>
          <w:p w:rsidR="008B439A" w:rsidRPr="008B439A" w:rsidRDefault="008B439A" w:rsidP="008B439A">
            <w:r w:rsidRPr="008B439A">
              <w:t>17.69</w:t>
            </w:r>
          </w:p>
        </w:tc>
      </w:tr>
      <w:tr w:rsidR="008B439A" w:rsidRPr="008B439A" w:rsidTr="008B43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B439A" w:rsidRPr="008B439A" w:rsidRDefault="008B439A" w:rsidP="008B439A">
            <w:pPr>
              <w:rPr>
                <w:b/>
                <w:bCs/>
                <w:i/>
                <w:iCs/>
              </w:rPr>
            </w:pPr>
            <w:r w:rsidRPr="008B439A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8B439A" w:rsidRPr="008B439A" w:rsidRDefault="008B439A" w:rsidP="008B439A">
            <w:r w:rsidRPr="008B439A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8B439A" w:rsidRPr="008B439A" w:rsidRDefault="008B439A" w:rsidP="008B439A">
            <w:r w:rsidRPr="008B439A">
              <w:t>ZAF</w:t>
            </w:r>
          </w:p>
        </w:tc>
      </w:tr>
    </w:tbl>
    <w:p w:rsidR="006C65D5" w:rsidRPr="008B439A" w:rsidRDefault="008B439A" w:rsidP="008B43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8B439A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9A" w:rsidRDefault="008B439A">
      <w:r>
        <w:separator/>
      </w:r>
    </w:p>
  </w:endnote>
  <w:endnote w:type="continuationSeparator" w:id="0">
    <w:p w:rsidR="008B439A" w:rsidRDefault="008B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B439A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9A" w:rsidRDefault="008B439A">
      <w:r>
        <w:separator/>
      </w:r>
    </w:p>
  </w:footnote>
  <w:footnote w:type="continuationSeparator" w:id="0">
    <w:p w:rsidR="008B439A" w:rsidRDefault="008B4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B439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8B439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8B439A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8B439A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24-Aug-22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8B439A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24-Aug-22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8B439A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8B439A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2022-08-24T21:54:00Z</dcterms:created>
  <dcterms:modified xsi:type="dcterms:W3CDTF">2022-08-24T21:55:00Z</dcterms:modified>
</cp:coreProperties>
</file>