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14" w:rsidRPr="00D31E14" w:rsidRDefault="00D31E14" w:rsidP="00D31E14">
      <w:r>
        <w:rPr>
          <w:noProof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page">
              <wp:posOffset>2087880</wp:posOffset>
            </wp:positionH>
            <wp:positionV relativeFrom="page">
              <wp:posOffset>4419600</wp:posOffset>
            </wp:positionV>
            <wp:extent cx="3817620" cy="2722245"/>
            <wp:effectExtent l="19050" t="19050" r="11430" b="20955"/>
            <wp:wrapNone/>
            <wp:docPr id="7" name="Picture 5" descr="c:\edax32\genesis\Spcgenmap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edax32\genesis\Spcgenmaps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7222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80" w:rightFromText="180" w:vertAnchor="page" w:horzAnchor="page" w:tblpX="6715" w:tblpY="2610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18" w:space="0" w:color="000000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BF" w:firstRow="1" w:lastRow="0" w:firstColumn="1" w:lastColumn="0" w:noHBand="0" w:noVBand="0"/>
      </w:tblPr>
      <w:tblGrid>
        <w:gridCol w:w="1163"/>
        <w:gridCol w:w="1363"/>
        <w:gridCol w:w="876"/>
      </w:tblGrid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solid" w:color="8000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  <w:color w:val="FFFFFF"/>
              </w:rPr>
            </w:pPr>
            <w:r w:rsidRPr="00D31E14">
              <w:rPr>
                <w:b/>
                <w:bCs/>
                <w:i/>
                <w:iCs/>
                <w:color w:val="FFFFFF"/>
              </w:rPr>
              <w:t>Element</w:t>
            </w:r>
          </w:p>
        </w:tc>
        <w:tc>
          <w:tcPr>
            <w:tcW w:w="1363" w:type="dxa"/>
            <w:shd w:val="solid" w:color="8000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  <w:color w:val="FFFFFF"/>
              </w:rPr>
            </w:pPr>
            <w:r w:rsidRPr="00D31E14">
              <w:rPr>
                <w:b/>
                <w:bCs/>
                <w:i/>
                <w:iCs/>
                <w:color w:val="FFFFFF"/>
              </w:rPr>
              <w:t>Wt%</w:t>
            </w:r>
          </w:p>
        </w:tc>
        <w:tc>
          <w:tcPr>
            <w:tcW w:w="876" w:type="dxa"/>
            <w:shd w:val="solid" w:color="8000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  <w:color w:val="FFFFFF"/>
              </w:rPr>
            </w:pPr>
            <w:r w:rsidRPr="00D31E14">
              <w:rPr>
                <w:b/>
                <w:bCs/>
                <w:i/>
                <w:iCs/>
                <w:color w:val="FFFFFF"/>
              </w:rPr>
              <w:t>At%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 CK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18.19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30.51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 OK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23.90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30.09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NaK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00.60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00.53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MgK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12.92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10.70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AlK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00.65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00.48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SiK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29.14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20.90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CaK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10.75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05.40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 xml:space="preserve"> FeK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03.84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01.38</w:t>
            </w:r>
          </w:p>
        </w:tc>
      </w:tr>
      <w:tr w:rsidR="00D31E14" w:rsidRPr="00D31E14" w:rsidTr="00D31E14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163" w:type="dxa"/>
            <w:shd w:val="pct20" w:color="FFFF00" w:fill="FFFFFF"/>
          </w:tcPr>
          <w:p w:rsidR="00D31E14" w:rsidRPr="00D31E14" w:rsidRDefault="00D31E14" w:rsidP="00D31E14">
            <w:pPr>
              <w:rPr>
                <w:b/>
                <w:bCs/>
                <w:i/>
                <w:iCs/>
              </w:rPr>
            </w:pPr>
            <w:r w:rsidRPr="00D31E14">
              <w:rPr>
                <w:b/>
                <w:bCs/>
                <w:i/>
                <w:iCs/>
              </w:rPr>
              <w:t>Matrix</w:t>
            </w:r>
          </w:p>
        </w:tc>
        <w:tc>
          <w:tcPr>
            <w:tcW w:w="1363" w:type="dxa"/>
            <w:shd w:val="pct20" w:color="FFFF00" w:fill="FFFFFF"/>
          </w:tcPr>
          <w:p w:rsidR="00D31E14" w:rsidRPr="00D31E14" w:rsidRDefault="00D31E14" w:rsidP="00D31E14">
            <w:r w:rsidRPr="00D31E14">
              <w:t>Correction</w:t>
            </w:r>
          </w:p>
        </w:tc>
        <w:tc>
          <w:tcPr>
            <w:tcW w:w="876" w:type="dxa"/>
            <w:shd w:val="pct20" w:color="FFFF00" w:fill="FFFFFF"/>
          </w:tcPr>
          <w:p w:rsidR="00D31E14" w:rsidRPr="00D31E14" w:rsidRDefault="00D31E14" w:rsidP="00D31E14">
            <w:r w:rsidRPr="00D31E14">
              <w:t>ZAF</w:t>
            </w:r>
          </w:p>
        </w:tc>
      </w:tr>
    </w:tbl>
    <w:p w:rsidR="006C65D5" w:rsidRPr="00D31E14" w:rsidRDefault="00D31E14" w:rsidP="00D31E14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page">
              <wp:posOffset>1097280</wp:posOffset>
            </wp:positionH>
            <wp:positionV relativeFrom="page">
              <wp:posOffset>1656715</wp:posOffset>
            </wp:positionV>
            <wp:extent cx="2868295" cy="2241550"/>
            <wp:effectExtent l="19050" t="19050" r="27305" b="25400"/>
            <wp:wrapNone/>
            <wp:docPr id="6" name="Picture 6" descr="c:\edax32\img\tempPath_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edax32\img\tempPath_01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22415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 cap="flat" cmpd="sng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65D5" w:rsidRPr="00D31E14" w:rsidSect="00341DB5">
      <w:headerReference w:type="default" r:id="rId9"/>
      <w:footerReference w:type="even" r:id="rId10"/>
      <w:footerReference w:type="default" r:id="rId11"/>
      <w:pgSz w:w="12240" w:h="15840" w:code="1"/>
      <w:pgMar w:top="1440" w:right="720" w:bottom="1440" w:left="1440" w:header="720" w:footer="720" w:gutter="288"/>
      <w:pgBorders w:offsetFrom="page">
        <w:top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E14" w:rsidRDefault="00D31E14">
      <w:r>
        <w:separator/>
      </w:r>
    </w:p>
  </w:endnote>
  <w:endnote w:type="continuationSeparator" w:id="0">
    <w:p w:rsidR="00D31E14" w:rsidRDefault="00D31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6C29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C29BD" w:rsidRDefault="006C29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D31E14">
    <w:pPr>
      <w:pStyle w:val="Footer"/>
      <w:jc w:val="cent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page">
                <wp:posOffset>1072515</wp:posOffset>
              </wp:positionH>
              <wp:positionV relativeFrom="page">
                <wp:posOffset>9689465</wp:posOffset>
              </wp:positionV>
              <wp:extent cx="6248400" cy="0"/>
              <wp:effectExtent l="0" t="0" r="0" b="0"/>
              <wp:wrapNone/>
              <wp:docPr id="1" name="HeaderLin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484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.45pt,762.95pt" to="576.45pt,7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" o:allowincell="f" strokeweight="4.5pt">
              <v:stroke linestyle="thinThick"/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E14" w:rsidRDefault="00D31E14">
      <w:r>
        <w:separator/>
      </w:r>
    </w:p>
  </w:footnote>
  <w:footnote w:type="continuationSeparator" w:id="0">
    <w:p w:rsidR="00D31E14" w:rsidRDefault="00D31E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29BD" w:rsidRDefault="00D31E1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476250</wp:posOffset>
              </wp:positionV>
              <wp:extent cx="4086225" cy="342900"/>
              <wp:effectExtent l="0" t="0" r="0" b="0"/>
              <wp:wrapNone/>
              <wp:docPr id="5" name="HeaderTextBox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E0755B">
                          <w:pPr>
                            <w:pStyle w:val="Heading4"/>
                          </w:pPr>
                          <w:r>
                            <w:t xml:space="preserve">LABORATORIO DE MICROSCOPIA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HeaderTextBox6" o:spid="_x0000_s1026" type="#_x0000_t202" style="position:absolute;margin-left:84.75pt;margin-top:37.5pt;width:321.75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" o:allowincell="f" filled="f" stroked="f">
              <v:textbox>
                <w:txbxContent>
                  <w:p w:rsidR="006C29BD" w:rsidRDefault="00E0755B">
                    <w:pPr>
                      <w:pStyle w:val="Heading4"/>
                    </w:pPr>
                    <w:r>
                      <w:t xml:space="preserve">LABORATORIO DE MICROSCOPIA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page">
                <wp:posOffset>5524500</wp:posOffset>
              </wp:positionH>
              <wp:positionV relativeFrom="page">
                <wp:posOffset>411480</wp:posOffset>
              </wp:positionV>
              <wp:extent cx="1437640" cy="911860"/>
              <wp:effectExtent l="0" t="0" r="0" b="0"/>
              <wp:wrapNone/>
              <wp:docPr id="4" name="Logo" descr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7640" cy="91186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Logo" o:spid="_x0000_s1026" alt="Description: Logo" style="position:absolute;margin-left:435pt;margin-top:32.4pt;width:113.2pt;height:71.8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">
              <v:fill r:id="rId2" o:title="Logo" recolor="t" type="frame"/>
              <w10:wrap anchorx="page" anchory="page"/>
            </v:rect>
          </w:pict>
        </mc:Fallback>
      </mc:AlternateContent>
    </w:r>
  </w:p>
  <w:p w:rsidR="006C29BD" w:rsidRDefault="00D31E1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1066800</wp:posOffset>
              </wp:positionH>
              <wp:positionV relativeFrom="page">
                <wp:posOffset>1586865</wp:posOffset>
              </wp:positionV>
              <wp:extent cx="6286500" cy="0"/>
              <wp:effectExtent l="0" t="0" r="0" b="0"/>
              <wp:wrapNone/>
              <wp:docPr id="3" name="HeaderLin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865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HeaderLine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4pt,124.95pt" to="579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" o:allowincell="f" strokeweight="4.5pt">
              <v:stroke linestyle="thinThick"/>
              <w10:wrap anchorx="page" anchory="page"/>
            </v:line>
          </w:pict>
        </mc:Fallback>
      </mc:AlternateContent>
    </w:r>
  </w:p>
  <w:p w:rsidR="006C29BD" w:rsidRDefault="00D31E14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8752" behindDoc="0" locked="0" layoutInCell="0" allowOverlap="1">
              <wp:simplePos x="0" y="0"/>
              <wp:positionH relativeFrom="page">
                <wp:posOffset>1076325</wp:posOffset>
              </wp:positionH>
              <wp:positionV relativeFrom="page">
                <wp:posOffset>1047115</wp:posOffset>
              </wp:positionV>
              <wp:extent cx="1133475" cy="276225"/>
              <wp:effectExtent l="0" t="0" r="0" b="0"/>
              <wp:wrapNone/>
              <wp:docPr id="2" name="HeaderTextBox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347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C29BD" w:rsidRDefault="006C29BD">
                          <w:pP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</w:pP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instrText xml:space="preserve"> TIME \@ "d-MMM-yy" </w:instrTex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separate"/>
                          </w:r>
                          <w:r w:rsidR="00D31E14">
                            <w:rPr>
                              <w:b/>
                              <w:bCs/>
                              <w:i/>
                              <w:iCs/>
                              <w:noProof/>
                              <w:sz w:val="28"/>
                            </w:rPr>
                            <w:t>24-Aug-22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HeaderTextBox1" o:spid="_x0000_s1027" type="#_x0000_t202" style="position:absolute;margin-left:84.75pt;margin-top:82.45pt;width:89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" o:allowincell="f" filled="f" stroked="f">
              <v:textbox>
                <w:txbxContent>
                  <w:p w:rsidR="006C29BD" w:rsidRDefault="006C29BD">
                    <w:pPr>
                      <w:rPr>
                        <w:b/>
                        <w:bCs/>
                        <w:i/>
                        <w:iCs/>
                        <w:sz w:val="28"/>
                      </w:rPr>
                    </w:pP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begin"/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instrText xml:space="preserve"> TIME \@ "d-MMM-yy" </w:instrTex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separate"/>
                    </w:r>
                    <w:r w:rsidR="00D31E14">
                      <w:rPr>
                        <w:b/>
                        <w:bCs/>
                        <w:i/>
                        <w:iCs/>
                        <w:noProof/>
                        <w:sz w:val="28"/>
                      </w:rPr>
                      <w:t>24-Aug-22</w:t>
                    </w:r>
                    <w:r>
                      <w:rPr>
                        <w:b/>
                        <w:bCs/>
                        <w:i/>
                        <w:iCs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activeWritingStyle w:appName="MSWord" w:lang="en-US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38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DAX Reports Wizard Balloon" w:val="0"/>
  </w:docVars>
  <w:rsids>
    <w:rsidRoot w:val="00D31E14"/>
    <w:rsid w:val="00341DB5"/>
    <w:rsid w:val="004005C0"/>
    <w:rsid w:val="00413879"/>
    <w:rsid w:val="004E0B24"/>
    <w:rsid w:val="00570C07"/>
    <w:rsid w:val="006B01C3"/>
    <w:rsid w:val="006B6514"/>
    <w:rsid w:val="006C29BD"/>
    <w:rsid w:val="006C65D5"/>
    <w:rsid w:val="00750209"/>
    <w:rsid w:val="009A2EB5"/>
    <w:rsid w:val="00D31E14"/>
    <w:rsid w:val="00E059F2"/>
    <w:rsid w:val="00E0755B"/>
    <w:rsid w:val="00FF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8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  <w:sz w:val="3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Formal1">
    <w:name w:val="Formal1"/>
    <w:basedOn w:val="Normal"/>
    <w:pPr>
      <w:spacing w:before="60" w:after="6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daxreports\template_u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template_uis.dot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EDAX Inc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cp:lastModifiedBy>supervisor</cp:lastModifiedBy>
  <cp:revision>1</cp:revision>
  <cp:lastPrinted>2001-11-07T18:28:00Z</cp:lastPrinted>
  <dcterms:created xsi:type="dcterms:W3CDTF">2022-08-24T16:23:00Z</dcterms:created>
  <dcterms:modified xsi:type="dcterms:W3CDTF">2022-08-24T16:23:00Z</dcterms:modified>
</cp:coreProperties>
</file>