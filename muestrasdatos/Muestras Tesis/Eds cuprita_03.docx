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06" w:rsidRPr="00232206" w:rsidRDefault="00232206" w:rsidP="00232206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  <w:color w:val="FFFFFF"/>
              </w:rPr>
            </w:pPr>
            <w:r w:rsidRPr="00232206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  <w:color w:val="FFFFFF"/>
              </w:rPr>
            </w:pPr>
            <w:r w:rsidRPr="00232206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  <w:color w:val="FFFFFF"/>
              </w:rPr>
            </w:pPr>
            <w:r w:rsidRPr="00232206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11.67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20.57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33.86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44.84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05.57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04.85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11.59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09.10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18.01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13.59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 KK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00.33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00.18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00.27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00.14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10.77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04.08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 xml:space="preserve"> CuK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07.93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02.64</w:t>
            </w:r>
          </w:p>
        </w:tc>
      </w:tr>
      <w:tr w:rsidR="00232206" w:rsidRPr="00232206" w:rsidTr="002322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32206" w:rsidRPr="00232206" w:rsidRDefault="00232206" w:rsidP="00232206">
            <w:pPr>
              <w:rPr>
                <w:b/>
                <w:bCs/>
                <w:i/>
                <w:iCs/>
              </w:rPr>
            </w:pPr>
            <w:r w:rsidRPr="00232206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232206" w:rsidRPr="00232206" w:rsidRDefault="00232206" w:rsidP="00232206">
            <w:r w:rsidRPr="00232206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232206" w:rsidRPr="00232206" w:rsidRDefault="00232206" w:rsidP="00232206">
            <w:r w:rsidRPr="00232206">
              <w:t>ZAF</w:t>
            </w:r>
          </w:p>
        </w:tc>
      </w:tr>
    </w:tbl>
    <w:p w:rsidR="006C65D5" w:rsidRPr="00232206" w:rsidRDefault="00232206" w:rsidP="002322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232206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06" w:rsidRDefault="00232206">
      <w:r>
        <w:separator/>
      </w:r>
    </w:p>
  </w:endnote>
  <w:endnote w:type="continuationSeparator" w:id="0">
    <w:p w:rsidR="00232206" w:rsidRDefault="0023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232206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06" w:rsidRDefault="00232206">
      <w:r>
        <w:separator/>
      </w:r>
    </w:p>
  </w:footnote>
  <w:footnote w:type="continuationSeparator" w:id="0">
    <w:p w:rsidR="00232206" w:rsidRDefault="00232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232206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232206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232206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232206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31-Aug-22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232206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31-Aug-22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232206"/>
    <w:rsid w:val="00232206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2022-08-31T13:08:00Z</dcterms:created>
  <dcterms:modified xsi:type="dcterms:W3CDTF">2022-08-31T13:08:00Z</dcterms:modified>
</cp:coreProperties>
</file>