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C47" w:rsidRPr="00E50C47" w:rsidRDefault="00E50C47" w:rsidP="00E50C47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  <w:color w:val="FFFFFF"/>
              </w:rPr>
            </w:pPr>
            <w:r w:rsidRPr="00E50C47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  <w:color w:val="FFFFFF"/>
              </w:rPr>
            </w:pPr>
            <w:r w:rsidRPr="00E50C47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  <w:color w:val="FFFFFF"/>
              </w:rPr>
            </w:pPr>
            <w:r w:rsidRPr="00E50C47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</w:rPr>
            </w:pPr>
            <w:r w:rsidRPr="00E50C47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E50C47" w:rsidRPr="00E50C47" w:rsidRDefault="00E50C47" w:rsidP="00E50C47">
            <w:r w:rsidRPr="00E50C47">
              <w:t>02.98</w:t>
            </w:r>
          </w:p>
        </w:tc>
        <w:tc>
          <w:tcPr>
            <w:tcW w:w="876" w:type="dxa"/>
            <w:shd w:val="pct20" w:color="FFFF00" w:fill="FFFFFF"/>
          </w:tcPr>
          <w:p w:rsidR="00E50C47" w:rsidRPr="00E50C47" w:rsidRDefault="00E50C47" w:rsidP="00E50C47">
            <w:r w:rsidRPr="00E50C47">
              <w:t>06.36</w:t>
            </w:r>
          </w:p>
        </w:tc>
      </w:tr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</w:rPr>
            </w:pPr>
            <w:r w:rsidRPr="00E50C47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E50C47" w:rsidRPr="00E50C47" w:rsidRDefault="00E50C47" w:rsidP="00E50C47">
            <w:r w:rsidRPr="00E50C47">
              <w:t>01.95</w:t>
            </w:r>
          </w:p>
        </w:tc>
        <w:tc>
          <w:tcPr>
            <w:tcW w:w="876" w:type="dxa"/>
            <w:shd w:val="pct20" w:color="FFFF00" w:fill="FFFFFF"/>
          </w:tcPr>
          <w:p w:rsidR="00E50C47" w:rsidRPr="00E50C47" w:rsidRDefault="00E50C47" w:rsidP="00E50C47">
            <w:r w:rsidRPr="00E50C47">
              <w:t>03.13</w:t>
            </w:r>
          </w:p>
        </w:tc>
      </w:tr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</w:rPr>
            </w:pPr>
            <w:r w:rsidRPr="00E50C47">
              <w:rPr>
                <w:b/>
                <w:bCs/>
                <w:i/>
                <w:iCs/>
              </w:rPr>
              <w:t xml:space="preserve">  FK</w:t>
            </w:r>
          </w:p>
        </w:tc>
        <w:tc>
          <w:tcPr>
            <w:tcW w:w="1363" w:type="dxa"/>
            <w:shd w:val="pct20" w:color="FFFF00" w:fill="FFFFFF"/>
          </w:tcPr>
          <w:p w:rsidR="00E50C47" w:rsidRPr="00E50C47" w:rsidRDefault="00E50C47" w:rsidP="00E50C47">
            <w:r w:rsidRPr="00E50C47">
              <w:t>41.82</w:t>
            </w:r>
          </w:p>
        </w:tc>
        <w:tc>
          <w:tcPr>
            <w:tcW w:w="876" w:type="dxa"/>
            <w:shd w:val="pct20" w:color="FFFF00" w:fill="FFFFFF"/>
          </w:tcPr>
          <w:p w:rsidR="00E50C47" w:rsidRPr="00E50C47" w:rsidRDefault="00E50C47" w:rsidP="00E50C47">
            <w:r w:rsidRPr="00E50C47">
              <w:t>56.45</w:t>
            </w:r>
          </w:p>
        </w:tc>
      </w:tr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</w:rPr>
            </w:pPr>
            <w:r w:rsidRPr="00E50C47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E50C47" w:rsidRPr="00E50C47" w:rsidRDefault="00E50C47" w:rsidP="00E50C47">
            <w:r w:rsidRPr="00E50C47">
              <w:t>53.25</w:t>
            </w:r>
          </w:p>
        </w:tc>
        <w:tc>
          <w:tcPr>
            <w:tcW w:w="876" w:type="dxa"/>
            <w:shd w:val="pct20" w:color="FFFF00" w:fill="FFFFFF"/>
          </w:tcPr>
          <w:p w:rsidR="00E50C47" w:rsidRPr="00E50C47" w:rsidRDefault="00E50C47" w:rsidP="00E50C47">
            <w:r w:rsidRPr="00E50C47">
              <w:t>34.07</w:t>
            </w:r>
          </w:p>
        </w:tc>
      </w:tr>
      <w:tr w:rsidR="00E50C47" w:rsidRPr="00E50C47" w:rsidTr="00E50C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0C47" w:rsidRPr="00E50C47" w:rsidRDefault="00E50C47" w:rsidP="00E50C47">
            <w:pPr>
              <w:rPr>
                <w:b/>
                <w:bCs/>
                <w:i/>
                <w:iCs/>
              </w:rPr>
            </w:pPr>
            <w:r w:rsidRPr="00E50C47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E50C47" w:rsidRPr="00E50C47" w:rsidRDefault="00E50C47" w:rsidP="00E50C47">
            <w:r w:rsidRPr="00E50C47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E50C47" w:rsidRPr="00E50C47" w:rsidRDefault="00E50C47" w:rsidP="00E50C47">
            <w:r w:rsidRPr="00E50C47">
              <w:t>ZAF</w:t>
            </w:r>
          </w:p>
        </w:tc>
      </w:tr>
    </w:tbl>
    <w:p w:rsidR="006C65D5" w:rsidRPr="00E50C47" w:rsidRDefault="00E50C47" w:rsidP="00E50C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E50C47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C47" w:rsidRDefault="00E50C47">
      <w:r>
        <w:separator/>
      </w:r>
    </w:p>
  </w:endnote>
  <w:endnote w:type="continuationSeparator" w:id="0">
    <w:p w:rsidR="00E50C47" w:rsidRDefault="00E5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50C47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C47" w:rsidRDefault="00E50C47">
      <w:r>
        <w:separator/>
      </w:r>
    </w:p>
  </w:footnote>
  <w:footnote w:type="continuationSeparator" w:id="0">
    <w:p w:rsidR="00E50C47" w:rsidRDefault="00E50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50C47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E50C47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E50C47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E50C47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24-Aug-22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E50C47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24-Aug-22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E50C47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E50C4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2022-08-24T14:54:00Z</dcterms:created>
  <dcterms:modified xsi:type="dcterms:W3CDTF">2022-08-24T14:55:00Z</dcterms:modified>
</cp:coreProperties>
</file>