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8B" w:rsidRPr="0038318B" w:rsidRDefault="0038318B" w:rsidP="0038318B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  <w:color w:val="FFFFFF"/>
              </w:rPr>
            </w:pPr>
            <w:r w:rsidRPr="0038318B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  <w:color w:val="FFFFFF"/>
              </w:rPr>
            </w:pPr>
            <w:r w:rsidRPr="0038318B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  <w:color w:val="FFFFFF"/>
              </w:rPr>
            </w:pPr>
            <w:r w:rsidRPr="0038318B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06.79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12.98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28.27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40.54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10.64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10.05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00.33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00.28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30.18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24.66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10.64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06.09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13.14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05.40</w:t>
            </w:r>
          </w:p>
        </w:tc>
      </w:tr>
      <w:tr w:rsidR="0038318B" w:rsidRPr="0038318B" w:rsidTr="003831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38318B" w:rsidRPr="0038318B" w:rsidRDefault="0038318B" w:rsidP="0038318B">
            <w:pPr>
              <w:rPr>
                <w:b/>
                <w:bCs/>
                <w:i/>
                <w:iCs/>
              </w:rPr>
            </w:pPr>
            <w:r w:rsidRPr="0038318B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38318B" w:rsidRPr="0038318B" w:rsidRDefault="0038318B" w:rsidP="0038318B">
            <w:r w:rsidRPr="0038318B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38318B" w:rsidRPr="0038318B" w:rsidRDefault="0038318B" w:rsidP="0038318B">
            <w:r w:rsidRPr="0038318B">
              <w:t>ZAF</w:t>
            </w:r>
          </w:p>
        </w:tc>
      </w:tr>
    </w:tbl>
    <w:p w:rsidR="006C65D5" w:rsidRPr="0038318B" w:rsidRDefault="0038318B" w:rsidP="0038318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38318B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18B" w:rsidRDefault="0038318B">
      <w:r>
        <w:separator/>
      </w:r>
    </w:p>
  </w:endnote>
  <w:endnote w:type="continuationSeparator" w:id="0">
    <w:p w:rsidR="0038318B" w:rsidRDefault="0038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38318B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18B" w:rsidRDefault="0038318B">
      <w:r>
        <w:separator/>
      </w:r>
    </w:p>
  </w:footnote>
  <w:footnote w:type="continuationSeparator" w:id="0">
    <w:p w:rsidR="0038318B" w:rsidRDefault="00383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38318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38318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38318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38318B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29-Aug-22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38318B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29-Aug-22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38318B"/>
    <w:rsid w:val="00341DB5"/>
    <w:rsid w:val="0038318B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2022-08-29T14:36:00Z</dcterms:created>
  <dcterms:modified xsi:type="dcterms:W3CDTF">2022-08-29T14:37:00Z</dcterms:modified>
</cp:coreProperties>
</file>