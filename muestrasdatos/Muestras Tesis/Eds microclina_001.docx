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44" w:rsidRPr="00B52D44" w:rsidRDefault="00B52D44" w:rsidP="00B52D44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B52D44" w:rsidRPr="00B52D44" w:rsidTr="00B52D4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B52D44" w:rsidRPr="00B52D44" w:rsidRDefault="00B52D44" w:rsidP="00B52D44">
            <w:pPr>
              <w:rPr>
                <w:b/>
                <w:bCs/>
                <w:i/>
                <w:iCs/>
                <w:color w:val="FFFFFF"/>
              </w:rPr>
            </w:pPr>
            <w:r w:rsidRPr="00B52D44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B52D44" w:rsidRPr="00B52D44" w:rsidRDefault="00B52D44" w:rsidP="00B52D44">
            <w:pPr>
              <w:rPr>
                <w:b/>
                <w:bCs/>
                <w:i/>
                <w:iCs/>
                <w:color w:val="FFFFFF"/>
              </w:rPr>
            </w:pPr>
            <w:r w:rsidRPr="00B52D44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B52D44" w:rsidRPr="00B52D44" w:rsidRDefault="00B52D44" w:rsidP="00B52D44">
            <w:pPr>
              <w:rPr>
                <w:b/>
                <w:bCs/>
                <w:i/>
                <w:iCs/>
                <w:color w:val="FFFFFF"/>
              </w:rPr>
            </w:pPr>
            <w:r w:rsidRPr="00B52D44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B52D44" w:rsidRPr="00B52D44" w:rsidTr="00B52D4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52D44" w:rsidRPr="00B52D44" w:rsidRDefault="00B52D44" w:rsidP="00B52D44">
            <w:pPr>
              <w:rPr>
                <w:b/>
                <w:bCs/>
                <w:i/>
                <w:iCs/>
              </w:rPr>
            </w:pPr>
            <w:r w:rsidRPr="00B52D44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B52D44" w:rsidRPr="00B52D44" w:rsidRDefault="00B52D44" w:rsidP="00B52D44">
            <w:r w:rsidRPr="00B52D44">
              <w:t>05.65</w:t>
            </w:r>
          </w:p>
        </w:tc>
        <w:tc>
          <w:tcPr>
            <w:tcW w:w="876" w:type="dxa"/>
            <w:shd w:val="pct20" w:color="FFFF00" w:fill="FFFFFF"/>
          </w:tcPr>
          <w:p w:rsidR="00B52D44" w:rsidRPr="00B52D44" w:rsidRDefault="00B52D44" w:rsidP="00B52D44">
            <w:r w:rsidRPr="00B52D44">
              <w:t>09.67</w:t>
            </w:r>
          </w:p>
        </w:tc>
      </w:tr>
      <w:tr w:rsidR="00B52D44" w:rsidRPr="00B52D44" w:rsidTr="00B52D4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52D44" w:rsidRPr="00B52D44" w:rsidRDefault="00B52D44" w:rsidP="00B52D44">
            <w:pPr>
              <w:rPr>
                <w:b/>
                <w:bCs/>
                <w:i/>
                <w:iCs/>
              </w:rPr>
            </w:pPr>
            <w:r w:rsidRPr="00B52D44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B52D44" w:rsidRPr="00B52D44" w:rsidRDefault="00B52D44" w:rsidP="00B52D44">
            <w:r w:rsidRPr="00B52D44">
              <w:t>36.49</w:t>
            </w:r>
          </w:p>
        </w:tc>
        <w:tc>
          <w:tcPr>
            <w:tcW w:w="876" w:type="dxa"/>
            <w:shd w:val="pct20" w:color="FFFF00" w:fill="FFFFFF"/>
          </w:tcPr>
          <w:p w:rsidR="00B52D44" w:rsidRPr="00B52D44" w:rsidRDefault="00B52D44" w:rsidP="00B52D44">
            <w:r w:rsidRPr="00B52D44">
              <w:t>46.89</w:t>
            </w:r>
          </w:p>
        </w:tc>
      </w:tr>
      <w:tr w:rsidR="00B52D44" w:rsidRPr="00B52D44" w:rsidTr="00B52D4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52D44" w:rsidRPr="00B52D44" w:rsidRDefault="00B52D44" w:rsidP="00B52D44">
            <w:pPr>
              <w:rPr>
                <w:b/>
                <w:bCs/>
                <w:i/>
                <w:iCs/>
              </w:rPr>
            </w:pPr>
            <w:r w:rsidRPr="00B52D44">
              <w:rPr>
                <w:b/>
                <w:bCs/>
                <w:i/>
                <w:iCs/>
              </w:rPr>
              <w:t xml:space="preserve"> NaK</w:t>
            </w:r>
          </w:p>
        </w:tc>
        <w:tc>
          <w:tcPr>
            <w:tcW w:w="1363" w:type="dxa"/>
            <w:shd w:val="pct20" w:color="FFFF00" w:fill="FFFFFF"/>
          </w:tcPr>
          <w:p w:rsidR="00B52D44" w:rsidRPr="00B52D44" w:rsidRDefault="00B52D44" w:rsidP="00B52D44">
            <w:r w:rsidRPr="00B52D44">
              <w:t>07.71</w:t>
            </w:r>
          </w:p>
        </w:tc>
        <w:tc>
          <w:tcPr>
            <w:tcW w:w="876" w:type="dxa"/>
            <w:shd w:val="pct20" w:color="FFFF00" w:fill="FFFFFF"/>
          </w:tcPr>
          <w:p w:rsidR="00B52D44" w:rsidRPr="00B52D44" w:rsidRDefault="00B52D44" w:rsidP="00B52D44">
            <w:r w:rsidRPr="00B52D44">
              <w:t>06.89</w:t>
            </w:r>
          </w:p>
        </w:tc>
      </w:tr>
      <w:tr w:rsidR="00B52D44" w:rsidRPr="00B52D44" w:rsidTr="00B52D4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52D44" w:rsidRPr="00B52D44" w:rsidRDefault="00B52D44" w:rsidP="00B52D44">
            <w:pPr>
              <w:rPr>
                <w:b/>
                <w:bCs/>
                <w:i/>
                <w:iCs/>
              </w:rPr>
            </w:pPr>
            <w:r w:rsidRPr="00B52D44">
              <w:rPr>
                <w:b/>
                <w:bCs/>
                <w:i/>
                <w:iCs/>
              </w:rPr>
              <w:t xml:space="preserve"> AlK</w:t>
            </w:r>
          </w:p>
        </w:tc>
        <w:tc>
          <w:tcPr>
            <w:tcW w:w="1363" w:type="dxa"/>
            <w:shd w:val="pct20" w:color="FFFF00" w:fill="FFFFFF"/>
          </w:tcPr>
          <w:p w:rsidR="00B52D44" w:rsidRPr="00B52D44" w:rsidRDefault="00B52D44" w:rsidP="00B52D44">
            <w:r w:rsidRPr="00B52D44">
              <w:t>14.09</w:t>
            </w:r>
          </w:p>
        </w:tc>
        <w:tc>
          <w:tcPr>
            <w:tcW w:w="876" w:type="dxa"/>
            <w:shd w:val="pct20" w:color="FFFF00" w:fill="FFFFFF"/>
          </w:tcPr>
          <w:p w:rsidR="00B52D44" w:rsidRPr="00B52D44" w:rsidRDefault="00B52D44" w:rsidP="00B52D44">
            <w:r w:rsidRPr="00B52D44">
              <w:t>10.73</w:t>
            </w:r>
          </w:p>
        </w:tc>
      </w:tr>
      <w:tr w:rsidR="00B52D44" w:rsidRPr="00B52D44" w:rsidTr="00B52D4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52D44" w:rsidRPr="00B52D44" w:rsidRDefault="00B52D44" w:rsidP="00B52D44">
            <w:pPr>
              <w:rPr>
                <w:b/>
                <w:bCs/>
                <w:i/>
                <w:iCs/>
              </w:rPr>
            </w:pPr>
            <w:r w:rsidRPr="00B52D44">
              <w:rPr>
                <w:b/>
                <w:bCs/>
                <w:i/>
                <w:iCs/>
              </w:rPr>
              <w:t xml:space="preserve"> SiK</w:t>
            </w:r>
          </w:p>
        </w:tc>
        <w:tc>
          <w:tcPr>
            <w:tcW w:w="1363" w:type="dxa"/>
            <w:shd w:val="pct20" w:color="FFFF00" w:fill="FFFFFF"/>
          </w:tcPr>
          <w:p w:rsidR="00B52D44" w:rsidRPr="00B52D44" w:rsidRDefault="00B52D44" w:rsidP="00B52D44">
            <w:r w:rsidRPr="00B52D44">
              <w:t>33.39</w:t>
            </w:r>
          </w:p>
        </w:tc>
        <w:tc>
          <w:tcPr>
            <w:tcW w:w="876" w:type="dxa"/>
            <w:shd w:val="pct20" w:color="FFFF00" w:fill="FFFFFF"/>
          </w:tcPr>
          <w:p w:rsidR="00B52D44" w:rsidRPr="00B52D44" w:rsidRDefault="00B52D44" w:rsidP="00B52D44">
            <w:r w:rsidRPr="00B52D44">
              <w:t>24.44</w:t>
            </w:r>
          </w:p>
        </w:tc>
      </w:tr>
      <w:tr w:rsidR="00B52D44" w:rsidRPr="00B52D44" w:rsidTr="00B52D4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52D44" w:rsidRPr="00B52D44" w:rsidRDefault="00B52D44" w:rsidP="00B52D44">
            <w:pPr>
              <w:rPr>
                <w:b/>
                <w:bCs/>
                <w:i/>
                <w:iCs/>
              </w:rPr>
            </w:pPr>
            <w:r w:rsidRPr="00B52D44">
              <w:rPr>
                <w:b/>
                <w:bCs/>
                <w:i/>
                <w:iCs/>
              </w:rPr>
              <w:t xml:space="preserve"> CaK</w:t>
            </w:r>
          </w:p>
        </w:tc>
        <w:tc>
          <w:tcPr>
            <w:tcW w:w="1363" w:type="dxa"/>
            <w:shd w:val="pct20" w:color="FFFF00" w:fill="FFFFFF"/>
          </w:tcPr>
          <w:p w:rsidR="00B52D44" w:rsidRPr="00B52D44" w:rsidRDefault="00B52D44" w:rsidP="00B52D44">
            <w:r w:rsidRPr="00B52D44">
              <w:t>02.68</w:t>
            </w:r>
          </w:p>
        </w:tc>
        <w:tc>
          <w:tcPr>
            <w:tcW w:w="876" w:type="dxa"/>
            <w:shd w:val="pct20" w:color="FFFF00" w:fill="FFFFFF"/>
          </w:tcPr>
          <w:p w:rsidR="00B52D44" w:rsidRPr="00B52D44" w:rsidRDefault="00B52D44" w:rsidP="00B52D44">
            <w:r w:rsidRPr="00B52D44">
              <w:t>01.38</w:t>
            </w:r>
          </w:p>
        </w:tc>
      </w:tr>
      <w:tr w:rsidR="00B52D44" w:rsidRPr="00B52D44" w:rsidTr="00B52D4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B52D44" w:rsidRPr="00B52D44" w:rsidRDefault="00B52D44" w:rsidP="00B52D44">
            <w:pPr>
              <w:rPr>
                <w:b/>
                <w:bCs/>
                <w:i/>
                <w:iCs/>
              </w:rPr>
            </w:pPr>
            <w:r w:rsidRPr="00B52D44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B52D44" w:rsidRPr="00B52D44" w:rsidRDefault="00B52D44" w:rsidP="00B52D44">
            <w:r w:rsidRPr="00B52D44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B52D44" w:rsidRPr="00B52D44" w:rsidRDefault="00B52D44" w:rsidP="00B52D44">
            <w:r w:rsidRPr="00B52D44">
              <w:t>ZAF</w:t>
            </w:r>
          </w:p>
        </w:tc>
      </w:tr>
    </w:tbl>
    <w:p w:rsidR="006C65D5" w:rsidRPr="00B52D44" w:rsidRDefault="00B52D44" w:rsidP="00B52D4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B52D44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D44" w:rsidRDefault="00B52D44">
      <w:r>
        <w:separator/>
      </w:r>
    </w:p>
  </w:endnote>
  <w:endnote w:type="continuationSeparator" w:id="0">
    <w:p w:rsidR="00B52D44" w:rsidRDefault="00B5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B52D44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D44" w:rsidRDefault="00B52D44">
      <w:r>
        <w:separator/>
      </w:r>
    </w:p>
  </w:footnote>
  <w:footnote w:type="continuationSeparator" w:id="0">
    <w:p w:rsidR="00B52D44" w:rsidRDefault="00B52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B52D44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B52D44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B52D44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B52D44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7-Sep-22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B52D44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7-Sep-22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B52D44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9A2EB5"/>
    <w:rsid w:val="00B52D44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2022-09-07T13:15:00Z</dcterms:created>
  <dcterms:modified xsi:type="dcterms:W3CDTF">2022-09-07T13:15:00Z</dcterms:modified>
</cp:coreProperties>
</file>