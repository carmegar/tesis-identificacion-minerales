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D2" w:rsidRPr="007210D2" w:rsidRDefault="007210D2" w:rsidP="007210D2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  <w:color w:val="FFFFFF"/>
              </w:rPr>
            </w:pPr>
            <w:r w:rsidRPr="007210D2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  <w:color w:val="FFFFFF"/>
              </w:rPr>
            </w:pPr>
            <w:r w:rsidRPr="007210D2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  <w:color w:val="FFFFFF"/>
              </w:rPr>
            </w:pPr>
            <w:r w:rsidRPr="007210D2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02.83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04.78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45.12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57.18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21.77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18.15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07.15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05.38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16.88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12.18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 xml:space="preserve"> CrK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02.07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00.81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04.18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01.52</w:t>
            </w:r>
          </w:p>
        </w:tc>
      </w:tr>
      <w:tr w:rsidR="007210D2" w:rsidRPr="007210D2" w:rsidTr="007210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210D2" w:rsidRPr="007210D2" w:rsidRDefault="007210D2" w:rsidP="007210D2">
            <w:pPr>
              <w:rPr>
                <w:b/>
                <w:bCs/>
                <w:i/>
                <w:iCs/>
              </w:rPr>
            </w:pPr>
            <w:r w:rsidRPr="007210D2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7210D2" w:rsidRPr="007210D2" w:rsidRDefault="007210D2" w:rsidP="007210D2">
            <w:r w:rsidRPr="007210D2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7210D2" w:rsidRPr="007210D2" w:rsidRDefault="007210D2" w:rsidP="007210D2">
            <w:r w:rsidRPr="007210D2">
              <w:t>ZAF</w:t>
            </w:r>
          </w:p>
        </w:tc>
      </w:tr>
    </w:tbl>
    <w:p w:rsidR="006C65D5" w:rsidRPr="007210D2" w:rsidRDefault="007210D2" w:rsidP="007210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7210D2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0D2" w:rsidRDefault="007210D2">
      <w:r>
        <w:separator/>
      </w:r>
    </w:p>
  </w:endnote>
  <w:endnote w:type="continuationSeparator" w:id="0">
    <w:p w:rsidR="007210D2" w:rsidRDefault="0072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7210D2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0D2" w:rsidRDefault="007210D2">
      <w:r>
        <w:separator/>
      </w:r>
    </w:p>
  </w:footnote>
  <w:footnote w:type="continuationSeparator" w:id="0">
    <w:p w:rsidR="007210D2" w:rsidRDefault="00721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7210D2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7210D2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7210D2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7210D2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29-Aug-22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7210D2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29-Aug-22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7210D2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210D2"/>
    <w:rsid w:val="00750209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2022-08-29T13:46:00Z</dcterms:created>
  <dcterms:modified xsi:type="dcterms:W3CDTF">2022-08-29T13:47:00Z</dcterms:modified>
</cp:coreProperties>
</file>