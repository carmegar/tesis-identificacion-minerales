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25" w:rsidRPr="00F51725" w:rsidRDefault="00F51725" w:rsidP="00F51725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F51725" w:rsidRPr="00F51725" w:rsidTr="00F5172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F51725" w:rsidRPr="00F51725" w:rsidRDefault="00F51725" w:rsidP="00F51725">
            <w:pPr>
              <w:rPr>
                <w:b/>
                <w:bCs/>
                <w:i/>
                <w:iCs/>
                <w:color w:val="FFFFFF"/>
              </w:rPr>
            </w:pPr>
            <w:r w:rsidRPr="00F51725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F51725" w:rsidRPr="00F51725" w:rsidRDefault="00F51725" w:rsidP="00F51725">
            <w:pPr>
              <w:rPr>
                <w:b/>
                <w:bCs/>
                <w:i/>
                <w:iCs/>
                <w:color w:val="FFFFFF"/>
              </w:rPr>
            </w:pPr>
            <w:r w:rsidRPr="00F51725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F51725" w:rsidRPr="00F51725" w:rsidRDefault="00F51725" w:rsidP="00F51725">
            <w:pPr>
              <w:rPr>
                <w:b/>
                <w:bCs/>
                <w:i/>
                <w:iCs/>
                <w:color w:val="FFFFFF"/>
              </w:rPr>
            </w:pPr>
            <w:r w:rsidRPr="00F51725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F51725" w:rsidRPr="00F51725" w:rsidTr="00F5172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51725" w:rsidRPr="00F51725" w:rsidRDefault="00F51725" w:rsidP="00F51725">
            <w:pPr>
              <w:rPr>
                <w:b/>
                <w:bCs/>
                <w:i/>
                <w:iCs/>
              </w:rPr>
            </w:pPr>
            <w:r w:rsidRPr="00F51725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F51725" w:rsidRPr="00F51725" w:rsidRDefault="00F51725" w:rsidP="00F51725">
            <w:r w:rsidRPr="00F51725">
              <w:t>05.08</w:t>
            </w:r>
          </w:p>
        </w:tc>
        <w:tc>
          <w:tcPr>
            <w:tcW w:w="876" w:type="dxa"/>
            <w:shd w:val="pct20" w:color="FFFF00" w:fill="FFFFFF"/>
          </w:tcPr>
          <w:p w:rsidR="00F51725" w:rsidRPr="00F51725" w:rsidRDefault="00F51725" w:rsidP="00F51725">
            <w:r w:rsidRPr="00F51725">
              <w:t>08.82</w:t>
            </w:r>
          </w:p>
        </w:tc>
      </w:tr>
      <w:tr w:rsidR="00F51725" w:rsidRPr="00F51725" w:rsidTr="00F5172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51725" w:rsidRPr="00F51725" w:rsidRDefault="00F51725" w:rsidP="00F51725">
            <w:pPr>
              <w:rPr>
                <w:b/>
                <w:bCs/>
                <w:i/>
                <w:iCs/>
              </w:rPr>
            </w:pPr>
            <w:r w:rsidRPr="00F51725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F51725" w:rsidRPr="00F51725" w:rsidRDefault="00F51725" w:rsidP="00F51725">
            <w:r w:rsidRPr="00F51725">
              <w:t>34.89</w:t>
            </w:r>
          </w:p>
        </w:tc>
        <w:tc>
          <w:tcPr>
            <w:tcW w:w="876" w:type="dxa"/>
            <w:shd w:val="pct20" w:color="FFFF00" w:fill="FFFFFF"/>
          </w:tcPr>
          <w:p w:rsidR="00F51725" w:rsidRPr="00F51725" w:rsidRDefault="00F51725" w:rsidP="00F51725">
            <w:r w:rsidRPr="00F51725">
              <w:t>45.49</w:t>
            </w:r>
          </w:p>
        </w:tc>
      </w:tr>
      <w:tr w:rsidR="00F51725" w:rsidRPr="00F51725" w:rsidTr="00F5172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51725" w:rsidRPr="00F51725" w:rsidRDefault="00F51725" w:rsidP="00F51725">
            <w:pPr>
              <w:rPr>
                <w:b/>
                <w:bCs/>
                <w:i/>
                <w:iCs/>
              </w:rPr>
            </w:pPr>
            <w:r w:rsidRPr="00F51725">
              <w:rPr>
                <w:b/>
                <w:bCs/>
                <w:i/>
                <w:iCs/>
              </w:rPr>
              <w:t xml:space="preserve"> MgK</w:t>
            </w:r>
          </w:p>
        </w:tc>
        <w:tc>
          <w:tcPr>
            <w:tcW w:w="1363" w:type="dxa"/>
            <w:shd w:val="pct20" w:color="FFFF00" w:fill="FFFFFF"/>
          </w:tcPr>
          <w:p w:rsidR="00F51725" w:rsidRPr="00F51725" w:rsidRDefault="00F51725" w:rsidP="00F51725">
            <w:r w:rsidRPr="00F51725">
              <w:t>24.45</w:t>
            </w:r>
          </w:p>
        </w:tc>
        <w:tc>
          <w:tcPr>
            <w:tcW w:w="876" w:type="dxa"/>
            <w:shd w:val="pct20" w:color="FFFF00" w:fill="FFFFFF"/>
          </w:tcPr>
          <w:p w:rsidR="00F51725" w:rsidRPr="00F51725" w:rsidRDefault="00F51725" w:rsidP="00F51725">
            <w:r w:rsidRPr="00F51725">
              <w:t>20.98</w:t>
            </w:r>
          </w:p>
        </w:tc>
      </w:tr>
      <w:tr w:rsidR="00F51725" w:rsidRPr="00F51725" w:rsidTr="00F5172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51725" w:rsidRPr="00F51725" w:rsidRDefault="00F51725" w:rsidP="00F51725">
            <w:pPr>
              <w:rPr>
                <w:b/>
                <w:bCs/>
                <w:i/>
                <w:iCs/>
              </w:rPr>
            </w:pPr>
            <w:r w:rsidRPr="00F51725">
              <w:rPr>
                <w:b/>
                <w:bCs/>
                <w:i/>
                <w:iCs/>
              </w:rPr>
              <w:t xml:space="preserve"> AlK</w:t>
            </w:r>
          </w:p>
        </w:tc>
        <w:tc>
          <w:tcPr>
            <w:tcW w:w="1363" w:type="dxa"/>
            <w:shd w:val="pct20" w:color="FFFF00" w:fill="FFFFFF"/>
          </w:tcPr>
          <w:p w:rsidR="00F51725" w:rsidRPr="00F51725" w:rsidRDefault="00F51725" w:rsidP="00F51725">
            <w:r w:rsidRPr="00F51725">
              <w:t>10.56</w:t>
            </w:r>
          </w:p>
        </w:tc>
        <w:tc>
          <w:tcPr>
            <w:tcW w:w="876" w:type="dxa"/>
            <w:shd w:val="pct20" w:color="FFFF00" w:fill="FFFFFF"/>
          </w:tcPr>
          <w:p w:rsidR="00F51725" w:rsidRPr="00F51725" w:rsidRDefault="00F51725" w:rsidP="00F51725">
            <w:r w:rsidRPr="00F51725">
              <w:t>08.16</w:t>
            </w:r>
          </w:p>
        </w:tc>
      </w:tr>
      <w:tr w:rsidR="00F51725" w:rsidRPr="00F51725" w:rsidTr="00F5172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51725" w:rsidRPr="00F51725" w:rsidRDefault="00F51725" w:rsidP="00F51725">
            <w:pPr>
              <w:rPr>
                <w:b/>
                <w:bCs/>
                <w:i/>
                <w:iCs/>
              </w:rPr>
            </w:pPr>
            <w:r w:rsidRPr="00F51725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F51725" w:rsidRPr="00F51725" w:rsidRDefault="00F51725" w:rsidP="00F51725">
            <w:r w:rsidRPr="00F51725">
              <w:t>19.47</w:t>
            </w:r>
          </w:p>
        </w:tc>
        <w:tc>
          <w:tcPr>
            <w:tcW w:w="876" w:type="dxa"/>
            <w:shd w:val="pct20" w:color="FFFF00" w:fill="FFFFFF"/>
          </w:tcPr>
          <w:p w:rsidR="00F51725" w:rsidRPr="00F51725" w:rsidRDefault="00F51725" w:rsidP="00F51725">
            <w:r w:rsidRPr="00F51725">
              <w:t>14.47</w:t>
            </w:r>
          </w:p>
        </w:tc>
      </w:tr>
      <w:tr w:rsidR="00F51725" w:rsidRPr="00F51725" w:rsidTr="00F5172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51725" w:rsidRPr="00F51725" w:rsidRDefault="00F51725" w:rsidP="00F51725">
            <w:pPr>
              <w:rPr>
                <w:b/>
                <w:bCs/>
                <w:i/>
                <w:iCs/>
              </w:rPr>
            </w:pPr>
            <w:r w:rsidRPr="00F51725">
              <w:rPr>
                <w:b/>
                <w:bCs/>
                <w:i/>
                <w:iCs/>
              </w:rPr>
              <w:t xml:space="preserve"> FeK</w:t>
            </w:r>
          </w:p>
        </w:tc>
        <w:tc>
          <w:tcPr>
            <w:tcW w:w="1363" w:type="dxa"/>
            <w:shd w:val="pct20" w:color="FFFF00" w:fill="FFFFFF"/>
          </w:tcPr>
          <w:p w:rsidR="00F51725" w:rsidRPr="00F51725" w:rsidRDefault="00F51725" w:rsidP="00F51725">
            <w:r w:rsidRPr="00F51725">
              <w:t>05.55</w:t>
            </w:r>
          </w:p>
        </w:tc>
        <w:tc>
          <w:tcPr>
            <w:tcW w:w="876" w:type="dxa"/>
            <w:shd w:val="pct20" w:color="FFFF00" w:fill="FFFFFF"/>
          </w:tcPr>
          <w:p w:rsidR="00F51725" w:rsidRPr="00F51725" w:rsidRDefault="00F51725" w:rsidP="00F51725">
            <w:r w:rsidRPr="00F51725">
              <w:t>02.07</w:t>
            </w:r>
          </w:p>
        </w:tc>
      </w:tr>
      <w:tr w:rsidR="00F51725" w:rsidRPr="00F51725" w:rsidTr="00F5172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51725" w:rsidRPr="00F51725" w:rsidRDefault="00F51725" w:rsidP="00F51725">
            <w:pPr>
              <w:rPr>
                <w:b/>
                <w:bCs/>
                <w:i/>
                <w:iCs/>
              </w:rPr>
            </w:pPr>
            <w:r w:rsidRPr="00F51725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F51725" w:rsidRPr="00F51725" w:rsidRDefault="00F51725" w:rsidP="00F51725">
            <w:r w:rsidRPr="00F51725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F51725" w:rsidRPr="00F51725" w:rsidRDefault="00F51725" w:rsidP="00F51725">
            <w:r w:rsidRPr="00F51725">
              <w:t>ZAF</w:t>
            </w:r>
          </w:p>
        </w:tc>
      </w:tr>
    </w:tbl>
    <w:p w:rsidR="006C65D5" w:rsidRPr="00F51725" w:rsidRDefault="00F51725" w:rsidP="00F5172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F51725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725" w:rsidRDefault="00F51725">
      <w:r>
        <w:separator/>
      </w:r>
    </w:p>
  </w:endnote>
  <w:endnote w:type="continuationSeparator" w:id="0">
    <w:p w:rsidR="00F51725" w:rsidRDefault="00F51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F51725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725" w:rsidRDefault="00F51725">
      <w:r>
        <w:separator/>
      </w:r>
    </w:p>
  </w:footnote>
  <w:footnote w:type="continuationSeparator" w:id="0">
    <w:p w:rsidR="00F51725" w:rsidRDefault="00F51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F51725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F51725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F51725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F51725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25-Aug-22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F51725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25-Aug-22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F51725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E059F2"/>
    <w:rsid w:val="00E0755B"/>
    <w:rsid w:val="00F51725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2022-08-25T16:40:00Z</dcterms:created>
  <dcterms:modified xsi:type="dcterms:W3CDTF">2022-08-25T16:41:00Z</dcterms:modified>
</cp:coreProperties>
</file>