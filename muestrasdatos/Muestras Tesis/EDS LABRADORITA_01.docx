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41" w:rsidRPr="00E51941" w:rsidRDefault="00E51941" w:rsidP="00E51941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  <w:color w:val="FFFFFF"/>
              </w:rPr>
            </w:pPr>
            <w:r w:rsidRPr="00E51941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  <w:color w:val="FFFFFF"/>
              </w:rPr>
            </w:pPr>
            <w:r w:rsidRPr="00E51941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  <w:color w:val="FFFFFF"/>
              </w:rPr>
            </w:pPr>
            <w:r w:rsidRPr="00E51941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40.87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55.23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24.62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24.98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 xml:space="preserve"> NaK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02.81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01.99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10.55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06.35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16.71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09.66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04.44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01.80</w:t>
            </w:r>
          </w:p>
        </w:tc>
      </w:tr>
      <w:tr w:rsidR="00E51941" w:rsidRPr="00E51941" w:rsidTr="00E5194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E51941" w:rsidRPr="00E51941" w:rsidRDefault="00E51941" w:rsidP="00E51941">
            <w:pPr>
              <w:rPr>
                <w:b/>
                <w:bCs/>
                <w:i/>
                <w:iCs/>
              </w:rPr>
            </w:pPr>
            <w:r w:rsidRPr="00E51941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E51941" w:rsidRPr="00E51941" w:rsidRDefault="00E51941" w:rsidP="00E51941">
            <w:r w:rsidRPr="00E51941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E51941" w:rsidRPr="00E51941" w:rsidRDefault="00E51941" w:rsidP="00E51941">
            <w:r w:rsidRPr="00E51941">
              <w:t>ZAF</w:t>
            </w:r>
          </w:p>
        </w:tc>
      </w:tr>
    </w:tbl>
    <w:p w:rsidR="006C65D5" w:rsidRPr="00E51941" w:rsidRDefault="00E51941" w:rsidP="00E5194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E51941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41" w:rsidRDefault="00E51941">
      <w:r>
        <w:separator/>
      </w:r>
    </w:p>
  </w:endnote>
  <w:endnote w:type="continuationSeparator" w:id="0">
    <w:p w:rsidR="00E51941" w:rsidRDefault="00E5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E51941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41" w:rsidRDefault="00E51941">
      <w:r>
        <w:separator/>
      </w:r>
    </w:p>
  </w:footnote>
  <w:footnote w:type="continuationSeparator" w:id="0">
    <w:p w:rsidR="00E51941" w:rsidRDefault="00E51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E5194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E5194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E5194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E51941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15-Sep-22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E51941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15-Sep-22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E51941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E059F2"/>
    <w:rsid w:val="00E0755B"/>
    <w:rsid w:val="00E51941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2022-09-15T13:49:00Z</dcterms:created>
  <dcterms:modified xsi:type="dcterms:W3CDTF">2022-09-15T13:49:00Z</dcterms:modified>
</cp:coreProperties>
</file>