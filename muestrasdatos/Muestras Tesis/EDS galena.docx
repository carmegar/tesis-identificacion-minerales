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3" w:rsidRPr="00F145D3" w:rsidRDefault="00F145D3" w:rsidP="00F145D3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  <w:color w:val="FFFFFF"/>
              </w:rPr>
            </w:pPr>
            <w:r w:rsidRPr="00F145D3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  <w:color w:val="FFFFFF"/>
              </w:rPr>
            </w:pPr>
            <w:r w:rsidRPr="00F145D3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  <w:color w:val="FFFFFF"/>
              </w:rPr>
            </w:pPr>
            <w:r w:rsidRPr="00F145D3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</w:rPr>
            </w:pPr>
            <w:r w:rsidRPr="00F145D3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F145D3" w:rsidRPr="00F145D3" w:rsidRDefault="00F145D3" w:rsidP="00F145D3">
            <w:r w:rsidRPr="00F145D3">
              <w:t>04.90</w:t>
            </w:r>
          </w:p>
        </w:tc>
        <w:tc>
          <w:tcPr>
            <w:tcW w:w="876" w:type="dxa"/>
            <w:shd w:val="pct20" w:color="FFFF00" w:fill="FFFFFF"/>
          </w:tcPr>
          <w:p w:rsidR="00F145D3" w:rsidRPr="00F145D3" w:rsidRDefault="00F145D3" w:rsidP="00F145D3">
            <w:r w:rsidRPr="00F145D3">
              <w:t>32.20</w:t>
            </w:r>
          </w:p>
        </w:tc>
      </w:tr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</w:rPr>
            </w:pPr>
            <w:r w:rsidRPr="00F145D3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F145D3" w:rsidRPr="00F145D3" w:rsidRDefault="00F145D3" w:rsidP="00F145D3">
            <w:r w:rsidRPr="00F145D3">
              <w:t>01.47</w:t>
            </w:r>
          </w:p>
        </w:tc>
        <w:tc>
          <w:tcPr>
            <w:tcW w:w="876" w:type="dxa"/>
            <w:shd w:val="pct20" w:color="FFFF00" w:fill="FFFFFF"/>
          </w:tcPr>
          <w:p w:rsidR="00F145D3" w:rsidRPr="00F145D3" w:rsidRDefault="00F145D3" w:rsidP="00F145D3">
            <w:r w:rsidRPr="00F145D3">
              <w:t>07.25</w:t>
            </w:r>
          </w:p>
        </w:tc>
      </w:tr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</w:rPr>
            </w:pPr>
            <w:r w:rsidRPr="00F145D3">
              <w:rPr>
                <w:b/>
                <w:bCs/>
                <w:i/>
                <w:iCs/>
              </w:rPr>
              <w:t xml:space="preserve">  SK</w:t>
            </w:r>
          </w:p>
        </w:tc>
        <w:tc>
          <w:tcPr>
            <w:tcW w:w="1363" w:type="dxa"/>
            <w:shd w:val="pct20" w:color="FFFF00" w:fill="FFFFFF"/>
          </w:tcPr>
          <w:p w:rsidR="00F145D3" w:rsidRPr="00F145D3" w:rsidRDefault="00F145D3" w:rsidP="00F145D3">
            <w:r w:rsidRPr="00F145D3">
              <w:t>11.26</w:t>
            </w:r>
          </w:p>
        </w:tc>
        <w:tc>
          <w:tcPr>
            <w:tcW w:w="876" w:type="dxa"/>
            <w:shd w:val="pct20" w:color="FFFF00" w:fill="FFFFFF"/>
          </w:tcPr>
          <w:p w:rsidR="00F145D3" w:rsidRPr="00F145D3" w:rsidRDefault="00F145D3" w:rsidP="00F145D3">
            <w:r w:rsidRPr="00F145D3">
              <w:t>27.72</w:t>
            </w:r>
          </w:p>
        </w:tc>
      </w:tr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</w:rPr>
            </w:pPr>
            <w:r w:rsidRPr="00F145D3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F145D3" w:rsidRPr="00F145D3" w:rsidRDefault="00F145D3" w:rsidP="00F145D3">
            <w:r w:rsidRPr="00F145D3">
              <w:t>00.91</w:t>
            </w:r>
          </w:p>
        </w:tc>
        <w:tc>
          <w:tcPr>
            <w:tcW w:w="876" w:type="dxa"/>
            <w:shd w:val="pct20" w:color="FFFF00" w:fill="FFFFFF"/>
          </w:tcPr>
          <w:p w:rsidR="00F145D3" w:rsidRPr="00F145D3" w:rsidRDefault="00F145D3" w:rsidP="00F145D3">
            <w:r w:rsidRPr="00F145D3">
              <w:t>01.79</w:t>
            </w:r>
          </w:p>
        </w:tc>
      </w:tr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</w:rPr>
            </w:pPr>
            <w:r w:rsidRPr="00F145D3">
              <w:rPr>
                <w:b/>
                <w:bCs/>
                <w:i/>
                <w:iCs/>
              </w:rPr>
              <w:t xml:space="preserve"> PbL</w:t>
            </w:r>
          </w:p>
        </w:tc>
        <w:tc>
          <w:tcPr>
            <w:tcW w:w="1363" w:type="dxa"/>
            <w:shd w:val="pct20" w:color="FFFF00" w:fill="FFFFFF"/>
          </w:tcPr>
          <w:p w:rsidR="00F145D3" w:rsidRPr="00F145D3" w:rsidRDefault="00F145D3" w:rsidP="00F145D3">
            <w:r w:rsidRPr="00F145D3">
              <w:t>81.47</w:t>
            </w:r>
          </w:p>
        </w:tc>
        <w:tc>
          <w:tcPr>
            <w:tcW w:w="876" w:type="dxa"/>
            <w:shd w:val="pct20" w:color="FFFF00" w:fill="FFFFFF"/>
          </w:tcPr>
          <w:p w:rsidR="00F145D3" w:rsidRPr="00F145D3" w:rsidRDefault="00F145D3" w:rsidP="00F145D3">
            <w:r w:rsidRPr="00F145D3">
              <w:t>31.04</w:t>
            </w:r>
          </w:p>
        </w:tc>
      </w:tr>
      <w:tr w:rsidR="00F145D3" w:rsidRPr="00F145D3" w:rsidTr="00F145D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F145D3" w:rsidRPr="00F145D3" w:rsidRDefault="00F145D3" w:rsidP="00F145D3">
            <w:pPr>
              <w:rPr>
                <w:b/>
                <w:bCs/>
                <w:i/>
                <w:iCs/>
              </w:rPr>
            </w:pPr>
            <w:r w:rsidRPr="00F145D3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F145D3" w:rsidRPr="00F145D3" w:rsidRDefault="00F145D3" w:rsidP="00F145D3">
            <w:r w:rsidRPr="00F145D3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F145D3" w:rsidRPr="00F145D3" w:rsidRDefault="00F145D3" w:rsidP="00F145D3">
            <w:r w:rsidRPr="00F145D3">
              <w:t>ZAF</w:t>
            </w:r>
          </w:p>
        </w:tc>
      </w:tr>
    </w:tbl>
    <w:p w:rsidR="006C65D5" w:rsidRPr="00F145D3" w:rsidRDefault="00F145D3" w:rsidP="00F145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F145D3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5D3" w:rsidRDefault="00F145D3">
      <w:r>
        <w:separator/>
      </w:r>
    </w:p>
  </w:endnote>
  <w:endnote w:type="continuationSeparator" w:id="0">
    <w:p w:rsidR="00F145D3" w:rsidRDefault="00F1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F145D3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5D3" w:rsidRDefault="00F145D3">
      <w:r>
        <w:separator/>
      </w:r>
    </w:p>
  </w:footnote>
  <w:footnote w:type="continuationSeparator" w:id="0">
    <w:p w:rsidR="00F145D3" w:rsidRDefault="00F14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F145D3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F145D3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F145D3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F145D3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14-Jun-22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F145D3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14-Jun-22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F145D3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145D3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2022-06-14T15:57:00Z</dcterms:created>
  <dcterms:modified xsi:type="dcterms:W3CDTF">2022-06-14T15:58:00Z</dcterms:modified>
</cp:coreProperties>
</file>