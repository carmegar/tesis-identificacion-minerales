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5D" w:rsidRPr="0035625D" w:rsidRDefault="0035625D" w:rsidP="0035625D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35625D" w:rsidRPr="0035625D" w:rsidTr="0035625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  <w:color w:val="FFFFFF"/>
              </w:rPr>
            </w:pPr>
            <w:r w:rsidRPr="0035625D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  <w:color w:val="FFFFFF"/>
              </w:rPr>
            </w:pPr>
            <w:r w:rsidRPr="0035625D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  <w:color w:val="FFFFFF"/>
              </w:rPr>
            </w:pPr>
            <w:r w:rsidRPr="0035625D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35625D" w:rsidRPr="0035625D" w:rsidTr="0035625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</w:rPr>
            </w:pPr>
            <w:r w:rsidRPr="0035625D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35625D" w:rsidRPr="0035625D" w:rsidRDefault="0035625D" w:rsidP="0035625D">
            <w:r w:rsidRPr="0035625D">
              <w:t>06.17</w:t>
            </w:r>
          </w:p>
        </w:tc>
        <w:tc>
          <w:tcPr>
            <w:tcW w:w="876" w:type="dxa"/>
            <w:shd w:val="pct20" w:color="FFFF00" w:fill="FFFFFF"/>
          </w:tcPr>
          <w:p w:rsidR="0035625D" w:rsidRPr="0035625D" w:rsidRDefault="0035625D" w:rsidP="0035625D">
            <w:r w:rsidRPr="0035625D">
              <w:t>24.90</w:t>
            </w:r>
          </w:p>
        </w:tc>
      </w:tr>
      <w:tr w:rsidR="0035625D" w:rsidRPr="0035625D" w:rsidTr="0035625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</w:rPr>
            </w:pPr>
            <w:r w:rsidRPr="0035625D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35625D" w:rsidRPr="0035625D" w:rsidRDefault="0035625D" w:rsidP="0035625D">
            <w:r w:rsidRPr="0035625D">
              <w:t>10.15</w:t>
            </w:r>
          </w:p>
        </w:tc>
        <w:tc>
          <w:tcPr>
            <w:tcW w:w="876" w:type="dxa"/>
            <w:shd w:val="pct20" w:color="FFFF00" w:fill="FFFFFF"/>
          </w:tcPr>
          <w:p w:rsidR="0035625D" w:rsidRPr="0035625D" w:rsidRDefault="0035625D" w:rsidP="0035625D">
            <w:r w:rsidRPr="0035625D">
              <w:t>30.77</w:t>
            </w:r>
          </w:p>
        </w:tc>
      </w:tr>
      <w:tr w:rsidR="0035625D" w:rsidRPr="0035625D" w:rsidTr="0035625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</w:rPr>
            </w:pPr>
            <w:r w:rsidRPr="0035625D">
              <w:rPr>
                <w:b/>
                <w:bCs/>
                <w:i/>
                <w:iCs/>
              </w:rPr>
              <w:t xml:space="preserve">  SK</w:t>
            </w:r>
          </w:p>
        </w:tc>
        <w:tc>
          <w:tcPr>
            <w:tcW w:w="1363" w:type="dxa"/>
            <w:shd w:val="pct20" w:color="FFFF00" w:fill="FFFFFF"/>
          </w:tcPr>
          <w:p w:rsidR="0035625D" w:rsidRPr="0035625D" w:rsidRDefault="0035625D" w:rsidP="0035625D">
            <w:r w:rsidRPr="0035625D">
              <w:t>12.75</w:t>
            </w:r>
          </w:p>
        </w:tc>
        <w:tc>
          <w:tcPr>
            <w:tcW w:w="876" w:type="dxa"/>
            <w:shd w:val="pct20" w:color="FFFF00" w:fill="FFFFFF"/>
          </w:tcPr>
          <w:p w:rsidR="0035625D" w:rsidRPr="0035625D" w:rsidRDefault="0035625D" w:rsidP="0035625D">
            <w:r w:rsidRPr="0035625D">
              <w:t>19.28</w:t>
            </w:r>
          </w:p>
        </w:tc>
      </w:tr>
      <w:tr w:rsidR="0035625D" w:rsidRPr="0035625D" w:rsidTr="0035625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</w:rPr>
            </w:pPr>
            <w:r w:rsidRPr="0035625D">
              <w:rPr>
                <w:b/>
                <w:bCs/>
                <w:i/>
                <w:iCs/>
              </w:rPr>
              <w:t xml:space="preserve"> BaL</w:t>
            </w:r>
          </w:p>
        </w:tc>
        <w:tc>
          <w:tcPr>
            <w:tcW w:w="1363" w:type="dxa"/>
            <w:shd w:val="pct20" w:color="FFFF00" w:fill="FFFFFF"/>
          </w:tcPr>
          <w:p w:rsidR="0035625D" w:rsidRPr="0035625D" w:rsidRDefault="0035625D" w:rsidP="0035625D">
            <w:r w:rsidRPr="0035625D">
              <w:t>70.93</w:t>
            </w:r>
          </w:p>
        </w:tc>
        <w:tc>
          <w:tcPr>
            <w:tcW w:w="876" w:type="dxa"/>
            <w:shd w:val="pct20" w:color="FFFF00" w:fill="FFFFFF"/>
          </w:tcPr>
          <w:p w:rsidR="0035625D" w:rsidRPr="0035625D" w:rsidRDefault="0035625D" w:rsidP="0035625D">
            <w:r w:rsidRPr="0035625D">
              <w:t>25.04</w:t>
            </w:r>
          </w:p>
        </w:tc>
      </w:tr>
      <w:tr w:rsidR="0035625D" w:rsidRPr="0035625D" w:rsidTr="0035625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5625D" w:rsidRPr="0035625D" w:rsidRDefault="0035625D" w:rsidP="0035625D">
            <w:pPr>
              <w:rPr>
                <w:b/>
                <w:bCs/>
                <w:i/>
                <w:iCs/>
              </w:rPr>
            </w:pPr>
            <w:r w:rsidRPr="0035625D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35625D" w:rsidRPr="0035625D" w:rsidRDefault="0035625D" w:rsidP="0035625D">
            <w:r w:rsidRPr="0035625D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35625D" w:rsidRPr="0035625D" w:rsidRDefault="0035625D" w:rsidP="0035625D">
            <w:r w:rsidRPr="0035625D">
              <w:t>ZAF</w:t>
            </w:r>
          </w:p>
        </w:tc>
      </w:tr>
    </w:tbl>
    <w:p w:rsidR="006C65D5" w:rsidRPr="0035625D" w:rsidRDefault="0035625D" w:rsidP="003562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35625D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5D" w:rsidRDefault="0035625D">
      <w:r>
        <w:separator/>
      </w:r>
    </w:p>
  </w:endnote>
  <w:endnote w:type="continuationSeparator" w:id="0">
    <w:p w:rsidR="0035625D" w:rsidRDefault="0035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35625D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5D" w:rsidRDefault="0035625D">
      <w:r>
        <w:separator/>
      </w:r>
    </w:p>
  </w:footnote>
  <w:footnote w:type="continuationSeparator" w:id="0">
    <w:p w:rsidR="0035625D" w:rsidRDefault="00356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35625D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35625D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35625D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35625D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8-Sep-22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35625D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8-Sep-22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35625D"/>
    <w:rsid w:val="00341DB5"/>
    <w:rsid w:val="0035625D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2022-09-08T13:58:00Z</dcterms:created>
  <dcterms:modified xsi:type="dcterms:W3CDTF">2022-09-08T13:58:00Z</dcterms:modified>
</cp:coreProperties>
</file>