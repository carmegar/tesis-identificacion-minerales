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FDB" w:rsidRPr="00272FDB" w:rsidRDefault="00272FDB" w:rsidP="00272FDB">
      <w:r>
        <w:rPr>
          <w:noProof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page">
              <wp:posOffset>2087880</wp:posOffset>
            </wp:positionH>
            <wp:positionV relativeFrom="page">
              <wp:posOffset>4419600</wp:posOffset>
            </wp:positionV>
            <wp:extent cx="3817620" cy="2722245"/>
            <wp:effectExtent l="19050" t="19050" r="11430" b="20955"/>
            <wp:wrapNone/>
            <wp:docPr id="7" name="Picture 5" descr="c:\edax32\genesis\Spcgenma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edax32\genesis\Spcgenmaps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722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6715" w:tblpY="2610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18" w:space="0" w:color="000000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163"/>
        <w:gridCol w:w="1363"/>
        <w:gridCol w:w="876"/>
      </w:tblGrid>
      <w:tr w:rsidR="00272FDB" w:rsidRPr="00272FDB" w:rsidTr="00272FD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solid" w:color="800000" w:fill="FFFFFF"/>
          </w:tcPr>
          <w:p w:rsidR="00272FDB" w:rsidRPr="00272FDB" w:rsidRDefault="00272FDB" w:rsidP="00272FDB">
            <w:pPr>
              <w:rPr>
                <w:b/>
                <w:bCs/>
                <w:i/>
                <w:iCs/>
                <w:color w:val="FFFFFF"/>
              </w:rPr>
            </w:pPr>
            <w:r w:rsidRPr="00272FDB">
              <w:rPr>
                <w:b/>
                <w:bCs/>
                <w:i/>
                <w:iCs/>
                <w:color w:val="FFFFFF"/>
              </w:rPr>
              <w:t>Element</w:t>
            </w:r>
          </w:p>
        </w:tc>
        <w:tc>
          <w:tcPr>
            <w:tcW w:w="1363" w:type="dxa"/>
            <w:shd w:val="solid" w:color="800000" w:fill="FFFFFF"/>
          </w:tcPr>
          <w:p w:rsidR="00272FDB" w:rsidRPr="00272FDB" w:rsidRDefault="00272FDB" w:rsidP="00272FDB">
            <w:pPr>
              <w:rPr>
                <w:b/>
                <w:bCs/>
                <w:i/>
                <w:iCs/>
                <w:color w:val="FFFFFF"/>
              </w:rPr>
            </w:pPr>
            <w:r w:rsidRPr="00272FDB">
              <w:rPr>
                <w:b/>
                <w:bCs/>
                <w:i/>
                <w:iCs/>
                <w:color w:val="FFFFFF"/>
              </w:rPr>
              <w:t>Wt%</w:t>
            </w:r>
          </w:p>
        </w:tc>
        <w:tc>
          <w:tcPr>
            <w:tcW w:w="876" w:type="dxa"/>
            <w:shd w:val="solid" w:color="800000" w:fill="FFFFFF"/>
          </w:tcPr>
          <w:p w:rsidR="00272FDB" w:rsidRPr="00272FDB" w:rsidRDefault="00272FDB" w:rsidP="00272FDB">
            <w:pPr>
              <w:rPr>
                <w:b/>
                <w:bCs/>
                <w:i/>
                <w:iCs/>
                <w:color w:val="FFFFFF"/>
              </w:rPr>
            </w:pPr>
            <w:r w:rsidRPr="00272FDB">
              <w:rPr>
                <w:b/>
                <w:bCs/>
                <w:i/>
                <w:iCs/>
                <w:color w:val="FFFFFF"/>
              </w:rPr>
              <w:t>At%</w:t>
            </w:r>
          </w:p>
        </w:tc>
      </w:tr>
      <w:tr w:rsidR="00272FDB" w:rsidRPr="00272FDB" w:rsidTr="00272FD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272FDB" w:rsidRPr="00272FDB" w:rsidRDefault="00272FDB" w:rsidP="00272FDB">
            <w:pPr>
              <w:rPr>
                <w:b/>
                <w:bCs/>
                <w:i/>
                <w:iCs/>
              </w:rPr>
            </w:pPr>
            <w:r w:rsidRPr="00272FDB">
              <w:rPr>
                <w:b/>
                <w:bCs/>
                <w:i/>
                <w:iCs/>
              </w:rPr>
              <w:t xml:space="preserve">  CK</w:t>
            </w:r>
          </w:p>
        </w:tc>
        <w:tc>
          <w:tcPr>
            <w:tcW w:w="1363" w:type="dxa"/>
            <w:shd w:val="pct20" w:color="FFFF00" w:fill="FFFFFF"/>
          </w:tcPr>
          <w:p w:rsidR="00272FDB" w:rsidRPr="00272FDB" w:rsidRDefault="00272FDB" w:rsidP="00272FDB">
            <w:r w:rsidRPr="00272FDB">
              <w:t>04.35</w:t>
            </w:r>
          </w:p>
        </w:tc>
        <w:tc>
          <w:tcPr>
            <w:tcW w:w="876" w:type="dxa"/>
            <w:shd w:val="pct20" w:color="FFFF00" w:fill="FFFFFF"/>
          </w:tcPr>
          <w:p w:rsidR="00272FDB" w:rsidRPr="00272FDB" w:rsidRDefault="00272FDB" w:rsidP="00272FDB">
            <w:r w:rsidRPr="00272FDB">
              <w:t>11.67</w:t>
            </w:r>
          </w:p>
        </w:tc>
      </w:tr>
      <w:tr w:rsidR="00272FDB" w:rsidRPr="00272FDB" w:rsidTr="00272FD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272FDB" w:rsidRPr="00272FDB" w:rsidRDefault="00272FDB" w:rsidP="00272FDB">
            <w:pPr>
              <w:rPr>
                <w:b/>
                <w:bCs/>
                <w:i/>
                <w:iCs/>
              </w:rPr>
            </w:pPr>
            <w:r w:rsidRPr="00272FDB">
              <w:rPr>
                <w:b/>
                <w:bCs/>
                <w:i/>
                <w:iCs/>
              </w:rPr>
              <w:t xml:space="preserve">  OK</w:t>
            </w:r>
          </w:p>
        </w:tc>
        <w:tc>
          <w:tcPr>
            <w:tcW w:w="1363" w:type="dxa"/>
            <w:shd w:val="pct20" w:color="FFFF00" w:fill="FFFFFF"/>
          </w:tcPr>
          <w:p w:rsidR="00272FDB" w:rsidRPr="00272FDB" w:rsidRDefault="00272FDB" w:rsidP="00272FDB">
            <w:r w:rsidRPr="00272FDB">
              <w:t>17.23</w:t>
            </w:r>
          </w:p>
        </w:tc>
        <w:tc>
          <w:tcPr>
            <w:tcW w:w="876" w:type="dxa"/>
            <w:shd w:val="pct20" w:color="FFFF00" w:fill="FFFFFF"/>
          </w:tcPr>
          <w:p w:rsidR="00272FDB" w:rsidRPr="00272FDB" w:rsidRDefault="00272FDB" w:rsidP="00272FDB">
            <w:r w:rsidRPr="00272FDB">
              <w:t>34.72</w:t>
            </w:r>
          </w:p>
        </w:tc>
      </w:tr>
      <w:tr w:rsidR="00272FDB" w:rsidRPr="00272FDB" w:rsidTr="00272FD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272FDB" w:rsidRPr="00272FDB" w:rsidRDefault="00272FDB" w:rsidP="00272FDB">
            <w:pPr>
              <w:rPr>
                <w:b/>
                <w:bCs/>
                <w:i/>
                <w:iCs/>
              </w:rPr>
            </w:pPr>
            <w:r w:rsidRPr="00272FDB">
              <w:rPr>
                <w:b/>
                <w:bCs/>
                <w:i/>
                <w:iCs/>
              </w:rPr>
              <w:t xml:space="preserve"> NaK</w:t>
            </w:r>
          </w:p>
        </w:tc>
        <w:tc>
          <w:tcPr>
            <w:tcW w:w="1363" w:type="dxa"/>
            <w:shd w:val="pct20" w:color="FFFF00" w:fill="FFFFFF"/>
          </w:tcPr>
          <w:p w:rsidR="00272FDB" w:rsidRPr="00272FDB" w:rsidRDefault="00272FDB" w:rsidP="00272FDB">
            <w:r w:rsidRPr="00272FDB">
              <w:t>00.31</w:t>
            </w:r>
          </w:p>
        </w:tc>
        <w:tc>
          <w:tcPr>
            <w:tcW w:w="876" w:type="dxa"/>
            <w:shd w:val="pct20" w:color="FFFF00" w:fill="FFFFFF"/>
          </w:tcPr>
          <w:p w:rsidR="00272FDB" w:rsidRPr="00272FDB" w:rsidRDefault="00272FDB" w:rsidP="00272FDB">
            <w:r w:rsidRPr="00272FDB">
              <w:t>00.44</w:t>
            </w:r>
          </w:p>
        </w:tc>
      </w:tr>
      <w:tr w:rsidR="00272FDB" w:rsidRPr="00272FDB" w:rsidTr="00272FD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272FDB" w:rsidRPr="00272FDB" w:rsidRDefault="00272FDB" w:rsidP="00272FDB">
            <w:pPr>
              <w:rPr>
                <w:b/>
                <w:bCs/>
                <w:i/>
                <w:iCs/>
              </w:rPr>
            </w:pPr>
            <w:r w:rsidRPr="00272FDB">
              <w:rPr>
                <w:b/>
                <w:bCs/>
                <w:i/>
                <w:iCs/>
              </w:rPr>
              <w:t xml:space="preserve"> MgK</w:t>
            </w:r>
          </w:p>
        </w:tc>
        <w:tc>
          <w:tcPr>
            <w:tcW w:w="1363" w:type="dxa"/>
            <w:shd w:val="pct20" w:color="FFFF00" w:fill="FFFFFF"/>
          </w:tcPr>
          <w:p w:rsidR="00272FDB" w:rsidRPr="00272FDB" w:rsidRDefault="00272FDB" w:rsidP="00272FDB">
            <w:r w:rsidRPr="00272FDB">
              <w:t>03.07</w:t>
            </w:r>
          </w:p>
        </w:tc>
        <w:tc>
          <w:tcPr>
            <w:tcW w:w="876" w:type="dxa"/>
            <w:shd w:val="pct20" w:color="FFFF00" w:fill="FFFFFF"/>
          </w:tcPr>
          <w:p w:rsidR="00272FDB" w:rsidRPr="00272FDB" w:rsidRDefault="00272FDB" w:rsidP="00272FDB">
            <w:r w:rsidRPr="00272FDB">
              <w:t>04.08</w:t>
            </w:r>
          </w:p>
        </w:tc>
      </w:tr>
      <w:tr w:rsidR="00272FDB" w:rsidRPr="00272FDB" w:rsidTr="00272FD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272FDB" w:rsidRPr="00272FDB" w:rsidRDefault="00272FDB" w:rsidP="00272FDB">
            <w:pPr>
              <w:rPr>
                <w:b/>
                <w:bCs/>
                <w:i/>
                <w:iCs/>
              </w:rPr>
            </w:pPr>
            <w:r w:rsidRPr="00272FDB">
              <w:rPr>
                <w:b/>
                <w:bCs/>
                <w:i/>
                <w:iCs/>
              </w:rPr>
              <w:t xml:space="preserve"> AlK</w:t>
            </w:r>
          </w:p>
        </w:tc>
        <w:tc>
          <w:tcPr>
            <w:tcW w:w="1363" w:type="dxa"/>
            <w:shd w:val="pct20" w:color="FFFF00" w:fill="FFFFFF"/>
          </w:tcPr>
          <w:p w:rsidR="00272FDB" w:rsidRPr="00272FDB" w:rsidRDefault="00272FDB" w:rsidP="00272FDB">
            <w:r w:rsidRPr="00272FDB">
              <w:t>05.94</w:t>
            </w:r>
          </w:p>
        </w:tc>
        <w:tc>
          <w:tcPr>
            <w:tcW w:w="876" w:type="dxa"/>
            <w:shd w:val="pct20" w:color="FFFF00" w:fill="FFFFFF"/>
          </w:tcPr>
          <w:p w:rsidR="00272FDB" w:rsidRPr="00272FDB" w:rsidRDefault="00272FDB" w:rsidP="00272FDB">
            <w:r w:rsidRPr="00272FDB">
              <w:t>07.09</w:t>
            </w:r>
          </w:p>
        </w:tc>
      </w:tr>
      <w:tr w:rsidR="00272FDB" w:rsidRPr="00272FDB" w:rsidTr="00272FD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272FDB" w:rsidRPr="00272FDB" w:rsidRDefault="00272FDB" w:rsidP="00272FDB">
            <w:pPr>
              <w:rPr>
                <w:b/>
                <w:bCs/>
                <w:i/>
                <w:iCs/>
              </w:rPr>
            </w:pPr>
            <w:r w:rsidRPr="00272FDB">
              <w:rPr>
                <w:b/>
                <w:bCs/>
                <w:i/>
                <w:iCs/>
              </w:rPr>
              <w:t xml:space="preserve"> SiK</w:t>
            </w:r>
          </w:p>
        </w:tc>
        <w:tc>
          <w:tcPr>
            <w:tcW w:w="1363" w:type="dxa"/>
            <w:shd w:val="pct20" w:color="FFFF00" w:fill="FFFFFF"/>
          </w:tcPr>
          <w:p w:rsidR="00272FDB" w:rsidRPr="00272FDB" w:rsidRDefault="00272FDB" w:rsidP="00272FDB">
            <w:r w:rsidRPr="00272FDB">
              <w:t>00.54</w:t>
            </w:r>
          </w:p>
        </w:tc>
        <w:tc>
          <w:tcPr>
            <w:tcW w:w="876" w:type="dxa"/>
            <w:shd w:val="pct20" w:color="FFFF00" w:fill="FFFFFF"/>
          </w:tcPr>
          <w:p w:rsidR="00272FDB" w:rsidRPr="00272FDB" w:rsidRDefault="00272FDB" w:rsidP="00272FDB">
            <w:r w:rsidRPr="00272FDB">
              <w:t>00.62</w:t>
            </w:r>
          </w:p>
        </w:tc>
      </w:tr>
      <w:tr w:rsidR="00272FDB" w:rsidRPr="00272FDB" w:rsidTr="00272FD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272FDB" w:rsidRPr="00272FDB" w:rsidRDefault="00272FDB" w:rsidP="00272FDB">
            <w:pPr>
              <w:rPr>
                <w:b/>
                <w:bCs/>
                <w:i/>
                <w:iCs/>
              </w:rPr>
            </w:pPr>
            <w:r w:rsidRPr="00272FDB">
              <w:rPr>
                <w:b/>
                <w:bCs/>
                <w:i/>
                <w:iCs/>
              </w:rPr>
              <w:t xml:space="preserve"> CrK</w:t>
            </w:r>
          </w:p>
        </w:tc>
        <w:tc>
          <w:tcPr>
            <w:tcW w:w="1363" w:type="dxa"/>
            <w:shd w:val="pct20" w:color="FFFF00" w:fill="FFFFFF"/>
          </w:tcPr>
          <w:p w:rsidR="00272FDB" w:rsidRPr="00272FDB" w:rsidRDefault="00272FDB" w:rsidP="00272FDB">
            <w:r w:rsidRPr="00272FDB">
              <w:t>42.59</w:t>
            </w:r>
          </w:p>
        </w:tc>
        <w:tc>
          <w:tcPr>
            <w:tcW w:w="876" w:type="dxa"/>
            <w:shd w:val="pct20" w:color="FFFF00" w:fill="FFFFFF"/>
          </w:tcPr>
          <w:p w:rsidR="00272FDB" w:rsidRPr="00272FDB" w:rsidRDefault="00272FDB" w:rsidP="00272FDB">
            <w:r w:rsidRPr="00272FDB">
              <w:t>26.40</w:t>
            </w:r>
          </w:p>
        </w:tc>
      </w:tr>
      <w:tr w:rsidR="00272FDB" w:rsidRPr="00272FDB" w:rsidTr="00272FD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272FDB" w:rsidRPr="00272FDB" w:rsidRDefault="00272FDB" w:rsidP="00272FDB">
            <w:pPr>
              <w:rPr>
                <w:b/>
                <w:bCs/>
                <w:i/>
                <w:iCs/>
              </w:rPr>
            </w:pPr>
            <w:r w:rsidRPr="00272FDB">
              <w:rPr>
                <w:b/>
                <w:bCs/>
                <w:i/>
                <w:iCs/>
              </w:rPr>
              <w:t xml:space="preserve"> FeK</w:t>
            </w:r>
          </w:p>
        </w:tc>
        <w:tc>
          <w:tcPr>
            <w:tcW w:w="1363" w:type="dxa"/>
            <w:shd w:val="pct20" w:color="FFFF00" w:fill="FFFFFF"/>
          </w:tcPr>
          <w:p w:rsidR="00272FDB" w:rsidRPr="00272FDB" w:rsidRDefault="00272FDB" w:rsidP="00272FDB">
            <w:r w:rsidRPr="00272FDB">
              <w:t>25.96</w:t>
            </w:r>
          </w:p>
        </w:tc>
        <w:tc>
          <w:tcPr>
            <w:tcW w:w="876" w:type="dxa"/>
            <w:shd w:val="pct20" w:color="FFFF00" w:fill="FFFFFF"/>
          </w:tcPr>
          <w:p w:rsidR="00272FDB" w:rsidRPr="00272FDB" w:rsidRDefault="00272FDB" w:rsidP="00272FDB">
            <w:r w:rsidRPr="00272FDB">
              <w:t>14.98</w:t>
            </w:r>
          </w:p>
        </w:tc>
      </w:tr>
      <w:tr w:rsidR="00272FDB" w:rsidRPr="00272FDB" w:rsidTr="00272FD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272FDB" w:rsidRPr="00272FDB" w:rsidRDefault="00272FDB" w:rsidP="00272FDB">
            <w:pPr>
              <w:rPr>
                <w:b/>
                <w:bCs/>
                <w:i/>
                <w:iCs/>
              </w:rPr>
            </w:pPr>
            <w:r w:rsidRPr="00272FDB">
              <w:rPr>
                <w:b/>
                <w:bCs/>
                <w:i/>
                <w:iCs/>
              </w:rPr>
              <w:t>Matrix</w:t>
            </w:r>
          </w:p>
        </w:tc>
        <w:tc>
          <w:tcPr>
            <w:tcW w:w="1363" w:type="dxa"/>
            <w:shd w:val="pct20" w:color="FFFF00" w:fill="FFFFFF"/>
          </w:tcPr>
          <w:p w:rsidR="00272FDB" w:rsidRPr="00272FDB" w:rsidRDefault="00272FDB" w:rsidP="00272FDB">
            <w:r w:rsidRPr="00272FDB">
              <w:t>Correction</w:t>
            </w:r>
          </w:p>
        </w:tc>
        <w:tc>
          <w:tcPr>
            <w:tcW w:w="876" w:type="dxa"/>
            <w:shd w:val="pct20" w:color="FFFF00" w:fill="FFFFFF"/>
          </w:tcPr>
          <w:p w:rsidR="00272FDB" w:rsidRPr="00272FDB" w:rsidRDefault="00272FDB" w:rsidP="00272FDB">
            <w:r w:rsidRPr="00272FDB">
              <w:t>ZAF</w:t>
            </w:r>
          </w:p>
        </w:tc>
      </w:tr>
    </w:tbl>
    <w:p w:rsidR="006C65D5" w:rsidRPr="00272FDB" w:rsidRDefault="00272FDB" w:rsidP="00272FD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page">
              <wp:posOffset>1097280</wp:posOffset>
            </wp:positionH>
            <wp:positionV relativeFrom="page">
              <wp:posOffset>1656715</wp:posOffset>
            </wp:positionV>
            <wp:extent cx="2868295" cy="2241550"/>
            <wp:effectExtent l="19050" t="19050" r="27305" b="25400"/>
            <wp:wrapNone/>
            <wp:docPr id="6" name="Picture 6" descr="c:\edax32\img\tempPath_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edax32\img\tempPath_01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224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65D5" w:rsidRPr="00272FDB" w:rsidSect="00341DB5">
      <w:headerReference w:type="default" r:id="rId9"/>
      <w:footerReference w:type="even" r:id="rId10"/>
      <w:footerReference w:type="default" r:id="rId11"/>
      <w:pgSz w:w="12240" w:h="15840" w:code="1"/>
      <w:pgMar w:top="1440" w:right="720" w:bottom="1440" w:left="1440" w:header="720" w:footer="720" w:gutter="288"/>
      <w:pgBorders w:offsetFrom="page">
        <w:top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FDB" w:rsidRDefault="00272FDB">
      <w:r>
        <w:separator/>
      </w:r>
    </w:p>
  </w:endnote>
  <w:endnote w:type="continuationSeparator" w:id="0">
    <w:p w:rsidR="00272FDB" w:rsidRDefault="00272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6C29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29BD" w:rsidRDefault="006C29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272FDB">
    <w:pPr>
      <w:pStyle w:val="Footer"/>
      <w:jc w:val="cen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1072515</wp:posOffset>
              </wp:positionH>
              <wp:positionV relativeFrom="page">
                <wp:posOffset>9689465</wp:posOffset>
              </wp:positionV>
              <wp:extent cx="6248400" cy="0"/>
              <wp:effectExtent l="0" t="0" r="0" b="0"/>
              <wp:wrapNone/>
              <wp:docPr id="1" name="HeaderLin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45pt,762.95pt" to="576.45pt,7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" o:allowincell="f" strokeweight="4.5pt">
              <v:stroke linestyle="thinThick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FDB" w:rsidRDefault="00272FDB">
      <w:r>
        <w:separator/>
      </w:r>
    </w:p>
  </w:footnote>
  <w:footnote w:type="continuationSeparator" w:id="0">
    <w:p w:rsidR="00272FDB" w:rsidRDefault="00272F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272FD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476250</wp:posOffset>
              </wp:positionV>
              <wp:extent cx="4086225" cy="342900"/>
              <wp:effectExtent l="0" t="0" r="0" b="0"/>
              <wp:wrapNone/>
              <wp:docPr id="5" name="HeaderTextBox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62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E0755B">
                          <w:pPr>
                            <w:pStyle w:val="Heading4"/>
                          </w:pPr>
                          <w:r>
                            <w:t xml:space="preserve">LABORATORIO DE MICROSCOPIA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eaderTextBox6" o:spid="_x0000_s1026" type="#_x0000_t202" style="position:absolute;margin-left:84.75pt;margin-top:37.5pt;width:321.7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" o:allowincell="f" filled="f" stroked="f">
              <v:textbox>
                <w:txbxContent>
                  <w:p w:rsidR="006C29BD" w:rsidRDefault="00E0755B">
                    <w:pPr>
                      <w:pStyle w:val="Heading4"/>
                    </w:pPr>
                    <w:r>
                      <w:t xml:space="preserve">LABORATORIO DE MICROSCOPIA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5524500</wp:posOffset>
              </wp:positionH>
              <wp:positionV relativeFrom="page">
                <wp:posOffset>411480</wp:posOffset>
              </wp:positionV>
              <wp:extent cx="1437640" cy="911860"/>
              <wp:effectExtent l="0" t="0" r="0" b="0"/>
              <wp:wrapNone/>
              <wp:docPr id="4" name="Logo" descr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7640" cy="91186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Logo" o:spid="_x0000_s1026" alt="Description: Logo" style="position:absolute;margin-left:435pt;margin-top:32.4pt;width:113.2pt;height:71.8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">
              <v:fill r:id="rId2" o:title="Logo" recolor="t" type="frame"/>
              <w10:wrap anchorx="page" anchory="page"/>
            </v:rect>
          </w:pict>
        </mc:Fallback>
      </mc:AlternateContent>
    </w:r>
  </w:p>
  <w:p w:rsidR="006C29BD" w:rsidRDefault="00272FD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1066800</wp:posOffset>
              </wp:positionH>
              <wp:positionV relativeFrom="page">
                <wp:posOffset>1586865</wp:posOffset>
              </wp:positionV>
              <wp:extent cx="6286500" cy="0"/>
              <wp:effectExtent l="0" t="0" r="0" b="0"/>
              <wp:wrapNone/>
              <wp:docPr id="3" name="HeaderLin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pt,124.95pt" to="579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" o:allowincell="f" strokeweight="4.5pt">
              <v:stroke linestyle="thinThick"/>
              <w10:wrap anchorx="page" anchory="page"/>
            </v:line>
          </w:pict>
        </mc:Fallback>
      </mc:AlternateContent>
    </w:r>
  </w:p>
  <w:p w:rsidR="006C29BD" w:rsidRDefault="00272FD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1047115</wp:posOffset>
              </wp:positionV>
              <wp:extent cx="1133475" cy="276225"/>
              <wp:effectExtent l="0" t="0" r="0" b="0"/>
              <wp:wrapNone/>
              <wp:docPr id="2" name="HeaderTextBox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6C29BD">
                          <w:pP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instrText xml:space="preserve"> TIME \@ "d-MMM-yy" </w:instrTex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separate"/>
                          </w:r>
                          <w:r w:rsidR="00272FDB">
                            <w:rPr>
                              <w:b/>
                              <w:bCs/>
                              <w:i/>
                              <w:iCs/>
                              <w:noProof/>
                              <w:sz w:val="28"/>
                            </w:rPr>
                            <w:t>7-Sep-22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HeaderTextBox1" o:spid="_x0000_s1027" type="#_x0000_t202" style="position:absolute;margin-left:84.75pt;margin-top:82.45pt;width:89.25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" o:allowincell="f" filled="f" stroked="f">
              <v:textbox>
                <w:txbxContent>
                  <w:p w:rsidR="006C29BD" w:rsidRDefault="006C29BD">
                    <w:pPr>
                      <w:rPr>
                        <w:b/>
                        <w:bCs/>
                        <w:i/>
                        <w:iCs/>
                        <w:sz w:val="28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begin"/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instrText xml:space="preserve"> TIME \@ "d-MMM-yy" </w:instrTex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separate"/>
                    </w:r>
                    <w:r w:rsidR="00272FDB">
                      <w:rPr>
                        <w:b/>
                        <w:bCs/>
                        <w:i/>
                        <w:iCs/>
                        <w:noProof/>
                        <w:sz w:val="28"/>
                      </w:rPr>
                      <w:t>7-Sep-22</w: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38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DAX Reports Wizard Balloon" w:val="0"/>
  </w:docVars>
  <w:rsids>
    <w:rsidRoot w:val="00272FDB"/>
    <w:rsid w:val="00272FDB"/>
    <w:rsid w:val="00341DB5"/>
    <w:rsid w:val="004005C0"/>
    <w:rsid w:val="00413879"/>
    <w:rsid w:val="004E0B24"/>
    <w:rsid w:val="00570C07"/>
    <w:rsid w:val="006B01C3"/>
    <w:rsid w:val="006B6514"/>
    <w:rsid w:val="006C29BD"/>
    <w:rsid w:val="006C65D5"/>
    <w:rsid w:val="00750209"/>
    <w:rsid w:val="009A2EB5"/>
    <w:rsid w:val="00E059F2"/>
    <w:rsid w:val="00E0755B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daxreports\template_ui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template_uis.dot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EDAX Inc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cp:lastModifiedBy>supervisor</cp:lastModifiedBy>
  <cp:revision>1</cp:revision>
  <cp:lastPrinted>2001-11-07T18:28:00Z</cp:lastPrinted>
  <dcterms:created xsi:type="dcterms:W3CDTF">2022-09-07T13:30:00Z</dcterms:created>
  <dcterms:modified xsi:type="dcterms:W3CDTF">2022-09-07T13:30:00Z</dcterms:modified>
</cp:coreProperties>
</file>