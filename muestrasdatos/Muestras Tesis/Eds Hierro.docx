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95" w:rsidRPr="007B6395" w:rsidRDefault="007B6395" w:rsidP="007B6395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7B6395" w:rsidRPr="007B6395" w:rsidTr="007B639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7B6395" w:rsidRPr="007B6395" w:rsidRDefault="007B6395" w:rsidP="007B6395">
            <w:pPr>
              <w:rPr>
                <w:b/>
                <w:bCs/>
                <w:i/>
                <w:iCs/>
                <w:color w:val="FFFFFF"/>
              </w:rPr>
            </w:pPr>
            <w:r w:rsidRPr="007B6395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7B6395" w:rsidRPr="007B6395" w:rsidRDefault="007B6395" w:rsidP="007B6395">
            <w:pPr>
              <w:rPr>
                <w:b/>
                <w:bCs/>
                <w:i/>
                <w:iCs/>
                <w:color w:val="FFFFFF"/>
              </w:rPr>
            </w:pPr>
            <w:r w:rsidRPr="007B6395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7B6395" w:rsidRPr="007B6395" w:rsidRDefault="007B6395" w:rsidP="007B6395">
            <w:pPr>
              <w:rPr>
                <w:b/>
                <w:bCs/>
                <w:i/>
                <w:iCs/>
                <w:color w:val="FFFFFF"/>
              </w:rPr>
            </w:pPr>
            <w:r w:rsidRPr="007B6395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7B6395" w:rsidRPr="007B6395" w:rsidTr="007B639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B6395" w:rsidRPr="007B6395" w:rsidRDefault="007B6395" w:rsidP="007B6395">
            <w:pPr>
              <w:rPr>
                <w:b/>
                <w:bCs/>
                <w:i/>
                <w:iCs/>
              </w:rPr>
            </w:pPr>
            <w:r w:rsidRPr="007B6395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7B6395" w:rsidRPr="007B6395" w:rsidRDefault="007B6395" w:rsidP="007B6395">
            <w:r w:rsidRPr="007B6395">
              <w:t>07.23</w:t>
            </w:r>
          </w:p>
        </w:tc>
        <w:tc>
          <w:tcPr>
            <w:tcW w:w="876" w:type="dxa"/>
            <w:shd w:val="pct20" w:color="FFFF00" w:fill="FFFFFF"/>
          </w:tcPr>
          <w:p w:rsidR="007B6395" w:rsidRPr="007B6395" w:rsidRDefault="007B6395" w:rsidP="007B6395">
            <w:r w:rsidRPr="007B6395">
              <w:t>22.29</w:t>
            </w:r>
          </w:p>
        </w:tc>
      </w:tr>
      <w:tr w:rsidR="007B6395" w:rsidRPr="007B6395" w:rsidTr="007B639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B6395" w:rsidRPr="007B6395" w:rsidRDefault="007B6395" w:rsidP="007B6395">
            <w:pPr>
              <w:rPr>
                <w:b/>
                <w:bCs/>
                <w:i/>
                <w:iCs/>
              </w:rPr>
            </w:pPr>
            <w:r w:rsidRPr="007B6395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7B6395" w:rsidRPr="007B6395" w:rsidRDefault="007B6395" w:rsidP="007B6395">
            <w:r w:rsidRPr="007B6395">
              <w:t>09.84</w:t>
            </w:r>
          </w:p>
        </w:tc>
        <w:tc>
          <w:tcPr>
            <w:tcW w:w="876" w:type="dxa"/>
            <w:shd w:val="pct20" w:color="FFFF00" w:fill="FFFFFF"/>
          </w:tcPr>
          <w:p w:rsidR="007B6395" w:rsidRPr="007B6395" w:rsidRDefault="007B6395" w:rsidP="007B6395">
            <w:r w:rsidRPr="007B6395">
              <w:t>22.76</w:t>
            </w:r>
          </w:p>
        </w:tc>
      </w:tr>
      <w:tr w:rsidR="007B6395" w:rsidRPr="007B6395" w:rsidTr="007B639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B6395" w:rsidRPr="007B6395" w:rsidRDefault="007B6395" w:rsidP="007B6395">
            <w:pPr>
              <w:rPr>
                <w:b/>
                <w:bCs/>
                <w:i/>
                <w:iCs/>
              </w:rPr>
            </w:pPr>
            <w:r w:rsidRPr="007B6395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7B6395" w:rsidRPr="007B6395" w:rsidRDefault="007B6395" w:rsidP="007B6395">
            <w:r w:rsidRPr="007B6395">
              <w:t>82.93</w:t>
            </w:r>
          </w:p>
        </w:tc>
        <w:tc>
          <w:tcPr>
            <w:tcW w:w="876" w:type="dxa"/>
            <w:shd w:val="pct20" w:color="FFFF00" w:fill="FFFFFF"/>
          </w:tcPr>
          <w:p w:rsidR="007B6395" w:rsidRPr="007B6395" w:rsidRDefault="007B6395" w:rsidP="007B6395">
            <w:r w:rsidRPr="007B6395">
              <w:t>54.95</w:t>
            </w:r>
          </w:p>
        </w:tc>
      </w:tr>
      <w:tr w:rsidR="007B6395" w:rsidRPr="007B6395" w:rsidTr="007B639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7B6395" w:rsidRPr="007B6395" w:rsidRDefault="007B6395" w:rsidP="007B6395">
            <w:pPr>
              <w:rPr>
                <w:b/>
                <w:bCs/>
                <w:i/>
                <w:iCs/>
              </w:rPr>
            </w:pPr>
            <w:r w:rsidRPr="007B6395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7B6395" w:rsidRPr="007B6395" w:rsidRDefault="007B6395" w:rsidP="007B6395">
            <w:r w:rsidRPr="007B6395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7B6395" w:rsidRPr="007B6395" w:rsidRDefault="007B6395" w:rsidP="007B6395">
            <w:r w:rsidRPr="007B6395">
              <w:t>ZAF</w:t>
            </w:r>
          </w:p>
        </w:tc>
      </w:tr>
    </w:tbl>
    <w:p w:rsidR="006C65D5" w:rsidRPr="007B6395" w:rsidRDefault="007B6395" w:rsidP="007B639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7B6395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395" w:rsidRDefault="007B6395">
      <w:r>
        <w:separator/>
      </w:r>
    </w:p>
  </w:endnote>
  <w:endnote w:type="continuationSeparator" w:id="0">
    <w:p w:rsidR="007B6395" w:rsidRDefault="007B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7B6395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395" w:rsidRDefault="007B6395">
      <w:r>
        <w:separator/>
      </w:r>
    </w:p>
  </w:footnote>
  <w:footnote w:type="continuationSeparator" w:id="0">
    <w:p w:rsidR="007B6395" w:rsidRDefault="007B63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7B639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7B639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7B6395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7B6395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31-Aug-22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7B6395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31-Aug-22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7B6395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7B6395"/>
    <w:rsid w:val="009A2EB5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2022-08-31T13:12:00Z</dcterms:created>
  <dcterms:modified xsi:type="dcterms:W3CDTF">2022-08-31T13:12:00Z</dcterms:modified>
</cp:coreProperties>
</file>